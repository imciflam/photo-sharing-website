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674FBBE0D7247A6A1F0BC9A775F2AFC"/>
        </w:placeholder>
        <w:docPartList>
          <w:docPartGallery w:val="Quick Parts"/>
          <w:docPartCategory w:val=" Resume Name"/>
        </w:docPartList>
      </w:sdtPr>
      <w:sdtEndPr/>
      <w:sdtContent>
        <w:p w:rsidR="00D00B29" w:rsidRPr="00F1464B" w:rsidRDefault="00DF294C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773C99F0912848C385A532F004EF4A4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747F5">
                <w:t xml:space="preserve">APPSERVER </w:t>
              </w:r>
              <w:r w:rsidR="006747F5">
                <w:rPr>
                  <w:lang w:val="ru-RU"/>
                </w:rPr>
                <w:t xml:space="preserve">и </w:t>
              </w:r>
              <w:r w:rsidR="006747F5">
                <w:t>DATABASE</w:t>
              </w:r>
            </w:sdtContent>
          </w:sdt>
        </w:p>
        <w:p w:rsidR="00D00B29" w:rsidRDefault="00DF294C"/>
      </w:sdtContent>
    </w:sdt>
    <w:p w:rsidR="00D00B29" w:rsidRPr="00296AC4" w:rsidRDefault="008F1AD0">
      <w:pPr>
        <w:pStyle w:val="SectionHeading"/>
        <w:rPr>
          <w:lang w:val="ru-RU"/>
        </w:rPr>
      </w:pPr>
      <w:r>
        <w:rPr>
          <w:lang w:val="ru-RU"/>
        </w:rPr>
        <w:t>Установка</w:t>
      </w:r>
      <w:r w:rsidR="006747F5" w:rsidRPr="00296AC4">
        <w:rPr>
          <w:lang w:val="ru-RU"/>
        </w:rPr>
        <w:t xml:space="preserve"> </w:t>
      </w:r>
    </w:p>
    <w:p w:rsidR="006747F5" w:rsidRDefault="006747F5" w:rsidP="008F1AD0">
      <w:pPr>
        <w:pStyle w:val="NoSpacing"/>
        <w:rPr>
          <w:lang w:val="ru-RU"/>
        </w:rPr>
      </w:pPr>
    </w:p>
    <w:p w:rsidR="00BA0932" w:rsidRDefault="00BA0932" w:rsidP="008F1AD0">
      <w:pPr>
        <w:pStyle w:val="NoSpacing"/>
        <w:rPr>
          <w:lang w:val="ru-RU"/>
        </w:rPr>
      </w:pPr>
      <w:r w:rsidRPr="00BA0932">
        <w:rPr>
          <w:b/>
          <w:lang w:val="ru-RU"/>
        </w:rPr>
        <w:t>Установите последнюю "</w:t>
      </w:r>
      <w:r w:rsidRPr="00BA0932">
        <w:rPr>
          <w:b/>
        </w:rPr>
        <w:t>Long</w:t>
      </w:r>
      <w:r w:rsidRPr="00BA0932">
        <w:rPr>
          <w:b/>
          <w:lang w:val="ru-RU"/>
        </w:rPr>
        <w:t xml:space="preserve"> </w:t>
      </w:r>
      <w:r w:rsidRPr="00BA0932">
        <w:rPr>
          <w:b/>
        </w:rPr>
        <w:t>Term</w:t>
      </w:r>
      <w:r w:rsidRPr="00BA0932">
        <w:rPr>
          <w:b/>
          <w:lang w:val="ru-RU"/>
        </w:rPr>
        <w:t xml:space="preserve"> </w:t>
      </w:r>
      <w:r w:rsidRPr="00BA0932">
        <w:rPr>
          <w:b/>
        </w:rPr>
        <w:t>Support</w:t>
      </w:r>
      <w:r w:rsidRPr="00BA0932">
        <w:rPr>
          <w:b/>
          <w:lang w:val="ru-RU"/>
        </w:rPr>
        <w:t xml:space="preserve"> (</w:t>
      </w:r>
      <w:r w:rsidRPr="00BA0932">
        <w:rPr>
          <w:b/>
        </w:rPr>
        <w:t>LTS</w:t>
      </w:r>
      <w:r w:rsidRPr="00BA0932">
        <w:rPr>
          <w:b/>
          <w:lang w:val="ru-RU"/>
        </w:rPr>
        <w:t xml:space="preserve">)" версию </w:t>
      </w:r>
      <w:r w:rsidRPr="00BA0932">
        <w:rPr>
          <w:b/>
        </w:rPr>
        <w:t>Node</w:t>
      </w:r>
      <w:r w:rsidRPr="00BA0932">
        <w:rPr>
          <w:b/>
          <w:lang w:val="ru-RU"/>
        </w:rPr>
        <w:t>.</w:t>
      </w:r>
      <w:proofErr w:type="spellStart"/>
      <w:r w:rsidRPr="00BA0932">
        <w:rPr>
          <w:b/>
        </w:rPr>
        <w:t>js</w:t>
      </w:r>
      <w:proofErr w:type="spellEnd"/>
      <w:r w:rsidRPr="00BA0932">
        <w:rPr>
          <w:b/>
          <w:lang w:val="ru-RU"/>
        </w:rPr>
        <w:t>.</w:t>
      </w:r>
      <w:r w:rsidRPr="00BA0932">
        <w:rPr>
          <w:lang w:val="ru-RU"/>
        </w:rPr>
        <w:t xml:space="preserve"> </w:t>
      </w:r>
      <w:r>
        <w:rPr>
          <w:lang w:val="ru-RU"/>
        </w:rPr>
        <w:br/>
        <w:t xml:space="preserve">Она может быть установлена отсюда - </w:t>
      </w:r>
      <w:r w:rsidRPr="006747F5">
        <w:rPr>
          <w:lang w:val="ru-RU"/>
        </w:rPr>
        <w:fldChar w:fldCharType="begin"/>
      </w:r>
      <w:r w:rsidRPr="00BA0932">
        <w:rPr>
          <w:lang w:val="ru-RU"/>
        </w:rPr>
        <w:instrText xml:space="preserve"> </w:instrText>
      </w:r>
      <w:r w:rsidRPr="006747F5">
        <w:instrText>HYPERLINK</w:instrText>
      </w:r>
      <w:r w:rsidRPr="00BA0932">
        <w:rPr>
          <w:lang w:val="ru-RU"/>
        </w:rPr>
        <w:instrText xml:space="preserve"> "</w:instrText>
      </w:r>
      <w:r w:rsidRPr="006747F5">
        <w:instrText>https</w:instrText>
      </w:r>
      <w:r w:rsidRPr="00BA0932">
        <w:rPr>
          <w:lang w:val="ru-RU"/>
        </w:rPr>
        <w:instrText>://</w:instrText>
      </w:r>
      <w:r w:rsidRPr="006747F5">
        <w:instrText>nodejs</w:instrText>
      </w:r>
      <w:r w:rsidRPr="00BA0932">
        <w:rPr>
          <w:lang w:val="ru-RU"/>
        </w:rPr>
        <w:instrText>.</w:instrText>
      </w:r>
      <w:r w:rsidRPr="006747F5">
        <w:instrText>org</w:instrText>
      </w:r>
      <w:r w:rsidRPr="00BA0932">
        <w:rPr>
          <w:lang w:val="ru-RU"/>
        </w:rPr>
        <w:instrText>/</w:instrText>
      </w:r>
      <w:r w:rsidRPr="006747F5">
        <w:instrText>en</w:instrText>
      </w:r>
      <w:r w:rsidRPr="00BA0932">
        <w:rPr>
          <w:lang w:val="ru-RU"/>
        </w:rPr>
        <w:instrText>/</w:instrText>
      </w:r>
      <w:r w:rsidRPr="006747F5">
        <w:instrText>download</w:instrText>
      </w:r>
      <w:r w:rsidRPr="00BA0932">
        <w:rPr>
          <w:lang w:val="ru-RU"/>
        </w:rPr>
        <w:instrText xml:space="preserve">" </w:instrText>
      </w:r>
      <w:r w:rsidRPr="006747F5">
        <w:rPr>
          <w:lang w:val="ru-RU"/>
        </w:rPr>
        <w:fldChar w:fldCharType="separate"/>
      </w:r>
      <w:r w:rsidRPr="006747F5">
        <w:rPr>
          <w:rStyle w:val="Hyperlink"/>
        </w:rPr>
        <w:t>https</w:t>
      </w:r>
      <w:r w:rsidRPr="00BA0932">
        <w:rPr>
          <w:rStyle w:val="Hyperlink"/>
          <w:lang w:val="ru-RU"/>
        </w:rPr>
        <w:t>://</w:t>
      </w:r>
      <w:proofErr w:type="spellStart"/>
      <w:r w:rsidRPr="006747F5">
        <w:rPr>
          <w:rStyle w:val="Hyperlink"/>
        </w:rPr>
        <w:t>nodejs</w:t>
      </w:r>
      <w:proofErr w:type="spellEnd"/>
      <w:r w:rsidRPr="00BA0932">
        <w:rPr>
          <w:rStyle w:val="Hyperlink"/>
          <w:lang w:val="ru-RU"/>
        </w:rPr>
        <w:t>.</w:t>
      </w:r>
      <w:r w:rsidRPr="006747F5">
        <w:rPr>
          <w:rStyle w:val="Hyperlink"/>
        </w:rPr>
        <w:t>org</w:t>
      </w:r>
      <w:r w:rsidRPr="00BA0932">
        <w:rPr>
          <w:rStyle w:val="Hyperlink"/>
          <w:lang w:val="ru-RU"/>
        </w:rPr>
        <w:t>/</w:t>
      </w:r>
      <w:proofErr w:type="spellStart"/>
      <w:r w:rsidRPr="006747F5">
        <w:rPr>
          <w:rStyle w:val="Hyperlink"/>
        </w:rPr>
        <w:t>en</w:t>
      </w:r>
      <w:proofErr w:type="spellEnd"/>
      <w:r w:rsidRPr="00BA0932">
        <w:rPr>
          <w:rStyle w:val="Hyperlink"/>
          <w:lang w:val="ru-RU"/>
        </w:rPr>
        <w:t>/</w:t>
      </w:r>
      <w:r w:rsidRPr="006747F5">
        <w:rPr>
          <w:rStyle w:val="Hyperlink"/>
        </w:rPr>
        <w:t>download</w:t>
      </w:r>
      <w:r w:rsidRPr="006747F5">
        <w:rPr>
          <w:lang w:val="ru-RU"/>
        </w:rPr>
        <w:fldChar w:fldCharType="end"/>
      </w:r>
      <w:r>
        <w:rPr>
          <w:lang w:val="ru-RU"/>
        </w:rPr>
        <w:t xml:space="preserve">. </w:t>
      </w:r>
      <w:r>
        <w:rPr>
          <w:lang w:val="ru-RU"/>
        </w:rPr>
        <w:br/>
        <w:t>Проверить что версии установлены можно вызвав команды</w:t>
      </w:r>
    </w:p>
    <w:p w:rsidR="006747F5" w:rsidRPr="006747F5" w:rsidRDefault="006747F5" w:rsidP="00BA0932">
      <w:pPr>
        <w:pStyle w:val="NoSpacing"/>
        <w:ind w:firstLine="720"/>
        <w:rPr>
          <w:lang w:val="ru-RU"/>
        </w:rPr>
      </w:pPr>
      <w:r w:rsidRPr="006747F5">
        <w:rPr>
          <w:lang w:val="ru-RU"/>
        </w:rPr>
        <w:t>node -v</w:t>
      </w:r>
    </w:p>
    <w:p w:rsidR="006747F5" w:rsidRPr="006747F5" w:rsidRDefault="00BA0932" w:rsidP="006747F5">
      <w:pPr>
        <w:pStyle w:val="NoSpacing"/>
        <w:rPr>
          <w:lang w:val="ru-RU"/>
        </w:rPr>
      </w:pPr>
      <w:r>
        <w:rPr>
          <w:lang w:val="ru-RU"/>
        </w:rPr>
        <w:t>и</w:t>
      </w:r>
    </w:p>
    <w:p w:rsidR="006747F5" w:rsidRPr="006747F5" w:rsidRDefault="006747F5" w:rsidP="00BA0932">
      <w:pPr>
        <w:pStyle w:val="NoSpacing"/>
        <w:ind w:firstLine="720"/>
        <w:rPr>
          <w:lang w:val="ru-RU"/>
        </w:rPr>
      </w:pPr>
      <w:r w:rsidRPr="006747F5">
        <w:rPr>
          <w:lang w:val="ru-RU"/>
        </w:rPr>
        <w:t>npm -v</w:t>
      </w:r>
    </w:p>
    <w:p w:rsidR="006747F5" w:rsidRPr="00BA0932" w:rsidRDefault="00BA0932" w:rsidP="006747F5">
      <w:pPr>
        <w:pStyle w:val="NoSpacing"/>
        <w:rPr>
          <w:lang w:val="ru-RU"/>
        </w:rPr>
      </w:pPr>
      <w:r>
        <w:rPr>
          <w:lang w:val="ru-RU"/>
        </w:rPr>
        <w:t xml:space="preserve">которые должны вывести версии установленных программ </w:t>
      </w:r>
      <w:r w:rsidR="006747F5" w:rsidRPr="006747F5">
        <w:t>node</w:t>
      </w:r>
      <w:r w:rsidR="006747F5" w:rsidRPr="00BA0932">
        <w:rPr>
          <w:lang w:val="ru-RU"/>
        </w:rPr>
        <w:t xml:space="preserve"> </w:t>
      </w:r>
      <w:r>
        <w:rPr>
          <w:lang w:val="ru-RU"/>
        </w:rPr>
        <w:t>и</w:t>
      </w:r>
      <w:r w:rsidR="006747F5" w:rsidRPr="00BA0932">
        <w:rPr>
          <w:lang w:val="ru-RU"/>
        </w:rPr>
        <w:t xml:space="preserve"> </w:t>
      </w:r>
      <w:proofErr w:type="spellStart"/>
      <w:r w:rsidR="006747F5" w:rsidRPr="006747F5">
        <w:t>npm</w:t>
      </w:r>
      <w:proofErr w:type="spellEnd"/>
      <w:r w:rsidR="006747F5" w:rsidRPr="00BA0932">
        <w:rPr>
          <w:lang w:val="ru-RU"/>
        </w:rPr>
        <w:t>.</w:t>
      </w:r>
    </w:p>
    <w:p w:rsidR="006747F5" w:rsidRDefault="006747F5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A0932" w:rsidRP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BA0932">
        <w:rPr>
          <w:rFonts w:ascii="Helvetica" w:hAnsi="Helvetica" w:cs="Helvetica"/>
          <w:b/>
          <w:color w:val="333333"/>
          <w:sz w:val="21"/>
          <w:szCs w:val="21"/>
        </w:rPr>
        <w:t xml:space="preserve">Установите последнюю версию </w:t>
      </w:r>
      <w:r w:rsidRPr="00BA0932">
        <w:rPr>
          <w:rFonts w:ascii="Helvetica" w:hAnsi="Helvetica" w:cs="Helvetica"/>
          <w:b/>
          <w:color w:val="333333"/>
          <w:sz w:val="21"/>
          <w:szCs w:val="21"/>
          <w:lang w:val="en-US"/>
        </w:rPr>
        <w:t>MongoDB</w:t>
      </w:r>
    </w:p>
    <w:p w:rsid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Сайт:</w:t>
      </w:r>
      <w:r w:rsidR="006747F5" w:rsidRPr="006747F5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hyperlink r:id="rId10" w:anchor="production" w:history="1">
        <w:r w:rsidR="006747F5"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https</w:t>
        </w:r>
        <w:r w:rsidR="006747F5" w:rsidRPr="00BA09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://</w:t>
        </w:r>
        <w:r w:rsidR="006747F5"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www</w:t>
        </w:r>
        <w:r w:rsidR="006747F5" w:rsidRPr="00BA09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.</w:t>
        </w:r>
        <w:proofErr w:type="spellStart"/>
        <w:r w:rsidR="006747F5"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mongodb</w:t>
        </w:r>
        <w:proofErr w:type="spellEnd"/>
        <w:r w:rsidR="006747F5" w:rsidRPr="00BA09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.</w:t>
        </w:r>
        <w:r w:rsidR="006747F5"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org</w:t>
        </w:r>
        <w:r w:rsidR="006747F5" w:rsidRPr="00BA09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/</w:t>
        </w:r>
        <w:r w:rsidR="006747F5"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downloads</w:t>
        </w:r>
        <w:r w:rsidR="006747F5" w:rsidRPr="00BA0932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#</w:t>
        </w:r>
        <w:r w:rsidR="006747F5"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production</w:t>
        </w:r>
      </w:hyperlink>
      <w:r w:rsidR="006747F5" w:rsidRPr="00BA0932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BA0932" w:rsidRP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не указать обратного, 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MongoDB</w:t>
      </w:r>
      <w:r>
        <w:rPr>
          <w:rFonts w:ascii="Helvetica" w:hAnsi="Helvetica" w:cs="Helvetica"/>
          <w:color w:val="333333"/>
          <w:sz w:val="21"/>
          <w:szCs w:val="21"/>
        </w:rPr>
        <w:t xml:space="preserve"> будет сохранять базу данных в каталоге </w:t>
      </w:r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C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:\</w:t>
      </w:r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data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\</w:t>
      </w:r>
      <w:proofErr w:type="spellStart"/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db</w:t>
      </w:r>
      <w:proofErr w:type="spellEnd"/>
    </w:p>
    <w:p w:rsidR="006747F5" w:rsidRP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Проверьте что директория существует и даны права на запись перед тем как запускать проект</w:t>
      </w:r>
      <w:r w:rsidR="006747F5" w:rsidRPr="00BA0932">
        <w:rPr>
          <w:rFonts w:ascii="Helvetica" w:hAnsi="Helvetica" w:cs="Helvetica"/>
          <w:color w:val="333333"/>
          <w:sz w:val="21"/>
          <w:szCs w:val="21"/>
        </w:rPr>
        <w:t>.</w:t>
      </w:r>
    </w:p>
    <w:p w:rsidR="006747F5" w:rsidRP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Чтобы проверить что все БД установлена выполните команду</w:t>
      </w:r>
    </w:p>
    <w:p w:rsidR="006747F5" w:rsidRPr="00296AC4" w:rsidRDefault="006747F5" w:rsidP="006747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 w:rsidRPr="006747F5">
        <w:rPr>
          <w:rFonts w:ascii="Consolas" w:hAnsi="Consolas"/>
          <w:color w:val="333333"/>
          <w:lang w:val="en-US"/>
        </w:rPr>
        <w:t>mongod</w:t>
      </w:r>
      <w:proofErr w:type="spellEnd"/>
    </w:p>
    <w:p w:rsidR="00BA0932" w:rsidRPr="00BA0932" w:rsidRDefault="00BA0932" w:rsidP="006747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Это должно вывести несколько сообщений и одно из них примерно такое 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"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waiting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for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connections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on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port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 27017"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.</w:t>
      </w:r>
    </w:p>
    <w:p w:rsidR="00BA0932" w:rsidRPr="00BA0932" w:rsidRDefault="00BA0932" w:rsidP="006747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Эта команда должна быть выполнена в отдельной консоли.</w:t>
      </w:r>
    </w:p>
    <w:p w:rsidR="006747F5" w:rsidRPr="00296AC4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Взаимодействовать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базой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данных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можно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вызвав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команду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6747F5" w:rsidRDefault="006747F5" w:rsidP="006747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mongo</w:t>
      </w:r>
    </w:p>
    <w:p w:rsidR="00BA0932" w:rsidRP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старта возьмите свой предыдущий проект и скопируйте в новую папку.</w:t>
      </w:r>
    </w:p>
    <w:p w:rsidR="00BA0932" w:rsidRPr="00BA0932" w:rsidRDefault="00BA093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нее же распакуйте содержимое прилагаемого архива. Помимо новых файлов, будут обновлены файлы </w:t>
      </w:r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package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json</w:t>
      </w:r>
      <w:proofErr w:type="spellEnd"/>
      <w:r w:rsidRPr="00BA0932">
        <w:rPr>
          <w:rFonts w:ascii="Helvetica" w:hAnsi="Helvetica" w:cs="Helvetica"/>
          <w:color w:val="333333"/>
          <w:sz w:val="21"/>
          <w:szCs w:val="21"/>
        </w:rPr>
        <w:t>,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webServer</w:t>
      </w:r>
      <w:proofErr w:type="spellEnd"/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js</w:t>
      </w:r>
      <w:proofErr w:type="spellEnd"/>
      <w:r w:rsidRPr="00BA0932">
        <w:rPr>
          <w:rFonts w:ascii="Helvetica" w:hAnsi="Helvetica" w:cs="Helvetica"/>
          <w:color w:val="333333"/>
          <w:sz w:val="21"/>
          <w:szCs w:val="21"/>
        </w:rPr>
        <w:t>,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jshintrc</w:t>
      </w:r>
      <w:proofErr w:type="spellEnd"/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,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index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.</w:t>
      </w:r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 xml:space="preserve"> ыв</w:t>
      </w:r>
    </w:p>
    <w:p w:rsidR="006747F5" w:rsidRPr="00EE3D7D" w:rsidRDefault="00EE3D7D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файлы скопированы выполните команду, чтобы установить все доп модули</w:t>
      </w:r>
      <w:r w:rsidR="006747F5" w:rsidRPr="00EE3D7D">
        <w:rPr>
          <w:rFonts w:ascii="Helvetica" w:hAnsi="Helvetica" w:cs="Helvetica"/>
          <w:color w:val="333333"/>
          <w:sz w:val="21"/>
          <w:szCs w:val="21"/>
        </w:rPr>
        <w:t>:</w:t>
      </w:r>
    </w:p>
    <w:p w:rsidR="006747F5" w:rsidRPr="00296AC4" w:rsidRDefault="006747F5" w:rsidP="006747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 w:rsidRPr="006747F5">
        <w:rPr>
          <w:rFonts w:ascii="Consolas" w:hAnsi="Consolas"/>
          <w:color w:val="333333"/>
          <w:lang w:val="en-US"/>
        </w:rPr>
        <w:t>npm</w:t>
      </w:r>
      <w:proofErr w:type="spellEnd"/>
      <w:r w:rsidRPr="00296AC4">
        <w:rPr>
          <w:rFonts w:ascii="Consolas" w:hAnsi="Consolas"/>
          <w:color w:val="333333"/>
        </w:rPr>
        <w:t xml:space="preserve"> </w:t>
      </w:r>
      <w:r w:rsidRPr="006747F5">
        <w:rPr>
          <w:rFonts w:ascii="Consolas" w:hAnsi="Consolas"/>
          <w:color w:val="333333"/>
          <w:lang w:val="en-US"/>
        </w:rPr>
        <w:t>install</w:t>
      </w:r>
    </w:p>
    <w:p w:rsidR="00EE3D7D" w:rsidRPr="00EE3D7D" w:rsidRDefault="00EE3D7D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MongoDB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 xml:space="preserve"> запущен необходимо загрузить данные для приложения выполнив команду</w:t>
      </w:r>
    </w:p>
    <w:p w:rsidR="006747F5" w:rsidRPr="00EE3D7D" w:rsidRDefault="006747F5" w:rsidP="006747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6747F5">
        <w:rPr>
          <w:rFonts w:ascii="Consolas" w:hAnsi="Consolas"/>
          <w:color w:val="333333"/>
          <w:lang w:val="en-US"/>
        </w:rPr>
        <w:t>node</w:t>
      </w:r>
      <w:r w:rsidRPr="00EE3D7D">
        <w:rPr>
          <w:rFonts w:ascii="Consolas" w:hAnsi="Consolas"/>
          <w:color w:val="333333"/>
        </w:rPr>
        <w:t xml:space="preserve"> </w:t>
      </w:r>
      <w:proofErr w:type="spellStart"/>
      <w:r w:rsidRPr="006747F5">
        <w:rPr>
          <w:rFonts w:ascii="Consolas" w:hAnsi="Consolas"/>
          <w:color w:val="333333"/>
          <w:lang w:val="en-US"/>
        </w:rPr>
        <w:t>loadDatabase</w:t>
      </w:r>
      <w:proofErr w:type="spellEnd"/>
      <w:r w:rsidRPr="00EE3D7D">
        <w:rPr>
          <w:rFonts w:ascii="Consolas" w:hAnsi="Consolas"/>
          <w:color w:val="333333"/>
        </w:rPr>
        <w:t>.</w:t>
      </w:r>
      <w:proofErr w:type="spellStart"/>
      <w:r w:rsidRPr="006747F5">
        <w:rPr>
          <w:rFonts w:ascii="Consolas" w:hAnsi="Consolas"/>
          <w:color w:val="333333"/>
          <w:lang w:val="en-US"/>
        </w:rPr>
        <w:t>js</w:t>
      </w:r>
      <w:proofErr w:type="spellEnd"/>
    </w:p>
    <w:p w:rsidR="00EE3D7D" w:rsidRPr="00EE3D7D" w:rsidRDefault="00EE3D7D" w:rsidP="006747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Эта команда загружает фейковые данные из прошлых работ в базу данных. Это действие инициализирует базу и его нужно сделать </w:t>
      </w:r>
      <w:r w:rsidRPr="00EE3D7D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ru-RU"/>
        </w:rPr>
        <w:t>только один раз</w:t>
      </w:r>
    </w:p>
    <w:p w:rsidR="00EE3D7D" w:rsidRPr="00EE3D7D" w:rsidRDefault="00EE3D7D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Мы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используем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фреймворк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hyperlink r:id="rId11" w:history="1">
        <w:proofErr w:type="spellStart"/>
        <w:r w:rsidRPr="006747F5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  <w:lang w:val="en-US"/>
          </w:rPr>
          <w:t>MongooseJS</w:t>
        </w:r>
        <w:proofErr w:type="spellEnd"/>
      </w:hyperlink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 Object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Definition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Language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6747F5">
        <w:rPr>
          <w:rFonts w:ascii="Helvetica" w:hAnsi="Helvetica" w:cs="Helvetica"/>
          <w:color w:val="333333"/>
          <w:sz w:val="21"/>
          <w:szCs w:val="21"/>
          <w:lang w:val="en-US"/>
        </w:rPr>
        <w:t>ODL</w:t>
      </w:r>
      <w:r w:rsidRPr="00EE3D7D"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определения схемы данных. Файлы со схемами хранятся в папке </w:t>
      </w:r>
      <w:r w:rsidRPr="00EE3D7D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schema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:</w:t>
      </w:r>
    </w:p>
    <w:p w:rsidR="006747F5" w:rsidRPr="00EE3D7D" w:rsidRDefault="006747F5" w:rsidP="006747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schema</w:t>
      </w:r>
      <w:r w:rsidRPr="00EE3D7D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user</w:t>
      </w:r>
      <w:r w:rsidRPr="00EE3D7D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 w:rsidR="00EE3D7D" w:rsidRPr="00EE3D7D">
        <w:rPr>
          <w:rFonts w:ascii="Helvetica" w:hAnsi="Helvetica" w:cs="Helvetica"/>
          <w:color w:val="333333"/>
          <w:sz w:val="21"/>
          <w:szCs w:val="21"/>
          <w:lang w:val="ru-RU"/>
        </w:rPr>
        <w:t>–</w:t>
      </w:r>
      <w:r w:rsidRPr="00EE3D7D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Коллекция объектов </w:t>
      </w:r>
      <w:r w:rsidR="00EE3D7D">
        <w:rPr>
          <w:rFonts w:ascii="Helvetica" w:hAnsi="Helvetica" w:cs="Helvetica"/>
          <w:color w:val="333333"/>
          <w:sz w:val="21"/>
          <w:szCs w:val="21"/>
        </w:rPr>
        <w:t>user</w:t>
      </w:r>
    </w:p>
    <w:p w:rsidR="006747F5" w:rsidRDefault="006747F5" w:rsidP="006747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schema/photo.js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EE3D7D">
        <w:rPr>
          <w:rFonts w:ascii="Helvetica" w:hAnsi="Helvetica" w:cs="Helvetica"/>
          <w:color w:val="333333"/>
          <w:sz w:val="21"/>
          <w:szCs w:val="21"/>
        </w:rPr>
        <w:t>–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Коллекция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объектов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</w:rPr>
        <w:t>Photo + Comment</w:t>
      </w:r>
    </w:p>
    <w:p w:rsidR="006747F5" w:rsidRDefault="006747F5" w:rsidP="006747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schema/schemaInfo.js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EE3D7D">
        <w:rPr>
          <w:rFonts w:ascii="Helvetica" w:hAnsi="Helvetica" w:cs="Helvetica"/>
          <w:color w:val="333333"/>
          <w:sz w:val="21"/>
          <w:szCs w:val="21"/>
        </w:rPr>
        <w:t>–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Коллекция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SchemaInfo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collection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содержащая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объект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с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описанием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версии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текущей</w:t>
      </w:r>
      <w:r w:rsidR="00EE3D7D" w:rsidRPr="00EE3D7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E3D7D">
        <w:rPr>
          <w:rFonts w:ascii="Helvetica" w:hAnsi="Helvetica" w:cs="Helvetica"/>
          <w:color w:val="333333"/>
          <w:sz w:val="21"/>
          <w:szCs w:val="21"/>
          <w:lang w:val="ru-RU"/>
        </w:rPr>
        <w:t>схемы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E3D7D" w:rsidRDefault="00EE3D7D" w:rsidP="006747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Эти файлы используется скриптом 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loadDatabase</w:t>
      </w:r>
      <w:proofErr w:type="spellEnd"/>
      <w:r w:rsidRPr="00EE3D7D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в момент создания базы и скриптом 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webServer</w:t>
      </w:r>
      <w:proofErr w:type="spellEnd"/>
      <w:r w:rsidRPr="00EE3D7D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когда с базой данных работает ваше приложение.</w:t>
      </w:r>
    </w:p>
    <w:p w:rsidR="00EE3D7D" w:rsidRPr="00EE3D7D" w:rsidRDefault="00EE3D7D" w:rsidP="006747F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Обратите внимание на схемы данных – модели немного отличаются от того что использовалось ранее в работах.</w:t>
      </w:r>
    </w:p>
    <w:p w:rsidR="00EE3D7D" w:rsidRDefault="00EE3D7D" w:rsidP="006747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После того как база данных развернута, необходимо стартовать веб сервер.</w:t>
      </w:r>
    </w:p>
    <w:p w:rsidR="006747F5" w:rsidRPr="006747F5" w:rsidRDefault="006747F5" w:rsidP="006747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</w:pPr>
      <w:r w:rsidRPr="006747F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node</w:t>
      </w:r>
      <w:r w:rsidRPr="006747F5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6747F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webServer</w:t>
      </w:r>
      <w:proofErr w:type="spellEnd"/>
      <w:r w:rsidRPr="006747F5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>.</w:t>
      </w:r>
      <w:proofErr w:type="spellStart"/>
      <w:r w:rsidRPr="006747F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js</w:t>
      </w:r>
      <w:proofErr w:type="spellEnd"/>
    </w:p>
    <w:p w:rsidR="00EE3D7D" w:rsidRPr="00EE3D7D" w:rsidRDefault="00EE3D7D" w:rsidP="006747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Обратите внимание, что сервер надо перестартовывать после каждого изменения </w:t>
      </w:r>
      <w:r w:rsidR="0007651C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серверного кода.</w:t>
      </w:r>
    </w:p>
    <w:p w:rsidR="006747F5" w:rsidRPr="006747F5" w:rsidRDefault="0007651C" w:rsidP="006747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После того как все выполните, убедитесь что все работает так, как работало ранее.</w:t>
      </w:r>
    </w:p>
    <w:p w:rsidR="00D00B29" w:rsidRPr="00BA0932" w:rsidRDefault="009C7742">
      <w:pPr>
        <w:pStyle w:val="SectionHeading"/>
      </w:pPr>
      <w:r>
        <w:rPr>
          <w:lang w:val="ru-RU"/>
        </w:rPr>
        <w:t>Задание</w:t>
      </w:r>
      <w:r w:rsidRPr="00BA0932">
        <w:t xml:space="preserve"> 1. </w:t>
      </w:r>
      <w:r w:rsidR="006747F5">
        <w:rPr>
          <w:lang w:val="ru-RU"/>
        </w:rPr>
        <w:t>Подключение</w:t>
      </w:r>
      <w:r w:rsidR="006747F5" w:rsidRPr="00BA0932">
        <w:t xml:space="preserve"> </w:t>
      </w:r>
      <w:r w:rsidR="006747F5">
        <w:rPr>
          <w:lang w:val="ru-RU"/>
        </w:rPr>
        <w:t>БД</w:t>
      </w:r>
      <w:r w:rsidR="00EE256B" w:rsidRPr="00BA0932">
        <w:t>(</w:t>
      </w:r>
      <w:r w:rsidR="00E2785D" w:rsidRPr="00BA0932">
        <w:t>1</w:t>
      </w:r>
      <w:r w:rsidR="00F1464B" w:rsidRPr="00BA0932">
        <w:t>5</w:t>
      </w:r>
      <w:r w:rsidR="00EE256B" w:rsidRPr="00BA0932">
        <w:t xml:space="preserve"> </w:t>
      </w:r>
      <w:r w:rsidR="00EE256B">
        <w:rPr>
          <w:lang w:val="ru-RU"/>
        </w:rPr>
        <w:t>баллов</w:t>
      </w:r>
      <w:r w:rsidR="00EE256B" w:rsidRPr="00BA0932">
        <w:t>)</w:t>
      </w:r>
    </w:p>
    <w:p w:rsidR="006747F5" w:rsidRPr="00BA0932" w:rsidRDefault="006747F5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bookmarkStart w:id="0" w:name="_Hlk524501881"/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The 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webServer.js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we give you in this project is like the Project #5 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webServer.js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in that the app's model fetching routes use the magic 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cs142models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rather than a database. Your job is to convert all the routes to use the MongoDB database. There should be no accesses to 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cs142models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in your code and your app should work without the line:</w:t>
      </w:r>
    </w:p>
    <w:p w:rsidR="006747F5" w:rsidRPr="00BA0932" w:rsidRDefault="006747F5" w:rsidP="006747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BA0932">
        <w:rPr>
          <w:rFonts w:ascii="Consolas" w:hAnsi="Consolas"/>
          <w:color w:val="333333"/>
          <w:lang w:val="en-US"/>
        </w:rPr>
        <w:t>var</w:t>
      </w:r>
      <w:proofErr w:type="spellEnd"/>
      <w:r w:rsidRPr="00BA0932">
        <w:rPr>
          <w:rFonts w:ascii="Consolas" w:hAnsi="Consolas"/>
          <w:color w:val="333333"/>
          <w:lang w:val="en-US"/>
        </w:rPr>
        <w:t xml:space="preserve"> cs142models = require('./</w:t>
      </w:r>
      <w:proofErr w:type="spellStart"/>
      <w:r w:rsidRPr="00BA0932">
        <w:rPr>
          <w:rFonts w:ascii="Consolas" w:hAnsi="Consolas"/>
          <w:color w:val="333333"/>
          <w:lang w:val="en-US"/>
        </w:rPr>
        <w:t>modelData</w:t>
      </w:r>
      <w:proofErr w:type="spellEnd"/>
      <w:r w:rsidRPr="00BA0932">
        <w:rPr>
          <w:rFonts w:ascii="Consolas" w:hAnsi="Consolas"/>
          <w:color w:val="333333"/>
          <w:lang w:val="en-US"/>
        </w:rPr>
        <w:t>/photoApp.js').cs142models;</w:t>
      </w:r>
    </w:p>
    <w:p w:rsidR="006747F5" w:rsidRDefault="006747F5" w:rsidP="006747F5">
      <w:pPr>
        <w:rPr>
          <w:rFonts w:ascii="Times New Roman" w:hAnsi="Times New Roma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webServer.js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Note that any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console.log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statements in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webServer.js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will print to the terminal rather than the browser.</w:t>
      </w:r>
    </w:p>
    <w:p w:rsidR="006747F5" w:rsidRPr="00296AC4" w:rsidRDefault="006747F5" w:rsidP="006747F5">
      <w:pPr>
        <w:pStyle w:val="Heading4"/>
        <w:shd w:val="clear" w:color="auto" w:fill="FFFFFF"/>
        <w:spacing w:before="150" w:after="150"/>
        <w:rPr>
          <w:rFonts w:ascii="Helvetica" w:hAnsi="Helvetica" w:cs="Helvetica"/>
          <w:bCs w:val="0"/>
          <w:color w:val="333333"/>
          <w:sz w:val="27"/>
          <w:szCs w:val="27"/>
          <w:lang w:val="ru-RU"/>
        </w:rPr>
      </w:pPr>
      <w:r>
        <w:rPr>
          <w:rFonts w:ascii="Helvetica" w:hAnsi="Helvetica" w:cs="Helvetica"/>
          <w:b/>
          <w:bCs w:val="0"/>
          <w:color w:val="333333"/>
          <w:sz w:val="27"/>
          <w:szCs w:val="27"/>
        </w:rPr>
        <w:t>Web</w:t>
      </w:r>
      <w:r w:rsidRPr="00296AC4">
        <w:rPr>
          <w:rFonts w:ascii="Helvetica" w:hAnsi="Helvetica" w:cs="Helvetica"/>
          <w:b/>
          <w:bCs w:val="0"/>
          <w:color w:val="333333"/>
          <w:sz w:val="27"/>
          <w:szCs w:val="27"/>
          <w:lang w:val="ru-RU"/>
        </w:rPr>
        <w:t xml:space="preserve"> </w:t>
      </w:r>
      <w:r>
        <w:rPr>
          <w:rFonts w:ascii="Helvetica" w:hAnsi="Helvetica" w:cs="Helvetica"/>
          <w:b/>
          <w:bCs w:val="0"/>
          <w:color w:val="333333"/>
          <w:sz w:val="27"/>
          <w:szCs w:val="27"/>
        </w:rPr>
        <w:t>Server</w:t>
      </w:r>
      <w:r w:rsidRPr="00296AC4">
        <w:rPr>
          <w:rFonts w:ascii="Helvetica" w:hAnsi="Helvetica" w:cs="Helvetica"/>
          <w:b/>
          <w:bCs w:val="0"/>
          <w:color w:val="333333"/>
          <w:sz w:val="27"/>
          <w:szCs w:val="27"/>
          <w:lang w:val="ru-RU"/>
        </w:rPr>
        <w:t xml:space="preserve"> </w:t>
      </w:r>
      <w:r>
        <w:rPr>
          <w:rFonts w:ascii="Helvetica" w:hAnsi="Helvetica" w:cs="Helvetica"/>
          <w:b/>
          <w:bCs w:val="0"/>
          <w:color w:val="333333"/>
          <w:sz w:val="27"/>
          <w:szCs w:val="27"/>
        </w:rPr>
        <w:t>API</w:t>
      </w:r>
    </w:p>
    <w:p w:rsidR="00296AC4" w:rsidRPr="00296AC4" w:rsidRDefault="00296AC4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Сервер должен возвращать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JSON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данные по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GET</w:t>
      </w:r>
      <w:r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запросам по специфическим адресам. Спецификация путей, которую вы должны реализовать следующая:</w:t>
      </w:r>
    </w:p>
    <w:p w:rsidR="006747F5" w:rsidRDefault="006747F5" w:rsidP="006747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296AC4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test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>–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Возвращает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схему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>(</w:t>
      </w:r>
      <w:r w:rsidRPr="00296AC4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test</w:t>
      </w:r>
      <w:r w:rsidRPr="00296AC4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info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и кол-во объекто в базе 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>(</w:t>
      </w:r>
      <w:r w:rsidRPr="00296AC4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test</w:t>
      </w:r>
      <w:r w:rsidRPr="00296AC4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count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).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Этот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интерфейс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создан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для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тестов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и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в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качестве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примера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того, как получать информацию из БД. Метод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реализован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и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здесь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менять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ничего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не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нужно</w:t>
      </w:r>
      <w:r w:rsidR="00296AC4" w:rsidRPr="00296AC4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6747F5" w:rsidRDefault="006747F5" w:rsidP="006747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296AC4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user</w:t>
      </w:r>
      <w:r w:rsidRPr="00296AC4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list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296AC4" w:rsidRPr="00296AC4">
        <w:rPr>
          <w:rFonts w:ascii="Helvetica" w:hAnsi="Helvetica" w:cs="Helvetica"/>
          <w:color w:val="333333"/>
          <w:sz w:val="21"/>
          <w:szCs w:val="21"/>
          <w:lang w:val="ru-RU"/>
        </w:rPr>
        <w:t>–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296AC4">
        <w:rPr>
          <w:rFonts w:ascii="Helvetica" w:hAnsi="Helvetica" w:cs="Helvetica"/>
          <w:color w:val="333333"/>
          <w:sz w:val="21"/>
          <w:szCs w:val="21"/>
          <w:lang w:val="ru-RU"/>
        </w:rPr>
        <w:t>Возвращает список пользователей в базе, для навигационного меню слева. Поскольку объем выгружаемой информации может быть большой, необходимо возвращать только то, что нужно для этого меню</w:t>
      </w:r>
      <w:r w:rsidRPr="00296AC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_id, 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first_name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last_name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Это</w:t>
      </w:r>
      <w:r w:rsidR="007701E2" w:rsidRPr="007701E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метод</w:t>
      </w:r>
      <w:r w:rsidR="007701E2" w:rsidRPr="007701E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заменяет метод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userListModel</w:t>
      </w:r>
      <w:proofErr w:type="spellEnd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747F5" w:rsidRPr="007701E2" w:rsidRDefault="006747F5" w:rsidP="006747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701E2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</w:t>
      </w:r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user</w:t>
      </w:r>
      <w:r w:rsidRPr="007701E2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/:</w:t>
      </w:r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>–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Возвращает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детальную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информацию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пользователе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</w:rPr>
        <w:t>ID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 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Должен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возвращать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то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что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нужно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для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этого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представления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>(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id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first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name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last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name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location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description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occupation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заменяет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вызов метода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userModel</w:t>
      </w:r>
      <w:proofErr w:type="spellEnd"/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()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Если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пользовател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найден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или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передано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неверное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</w:rPr>
        <w:t>ID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должен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возвращать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осмысленное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сообщение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</w:rPr>
        <w:t>HTTP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статус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>400.</w:t>
      </w:r>
    </w:p>
    <w:p w:rsidR="006747F5" w:rsidRPr="007701E2" w:rsidRDefault="006747F5" w:rsidP="007701E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701E2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</w:t>
      </w:r>
      <w:proofErr w:type="spellStart"/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photosOfUser</w:t>
      </w:r>
      <w:proofErr w:type="spellEnd"/>
      <w:r w:rsidRPr="007701E2"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  <w:lang w:val="ru-RU"/>
        </w:rPr>
        <w:t>/:</w:t>
      </w:r>
      <w:r>
        <w:rPr>
          <w:rStyle w:val="Strong"/>
          <w:rFonts w:ascii="Consolas" w:hAnsi="Consolas" w:cs="Courier New"/>
          <w:color w:val="C7254E"/>
          <w:sz w:val="19"/>
          <w:szCs w:val="19"/>
          <w:shd w:val="clear" w:color="auto" w:fill="F9F2F4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>–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Возвращает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список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фотографий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пользователя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</w:rPr>
        <w:t>ID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Вызов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генерирует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набор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данных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необходимых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для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</w:rPr>
        <w:t>view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фотографиями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включая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себя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фотографии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пользователя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все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комментарии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к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ним.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По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фотографиям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возвращается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объект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id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user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id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comments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file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name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date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time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объект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-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комментарии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содержит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такие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свойства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>(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comment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lastRenderedPageBreak/>
        <w:t>date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time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, 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id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user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>и минимум информации о пользователе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user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id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first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name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 xml:space="preserve">, 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last</w:t>
      </w:r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_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name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).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Это заменяет вызов метода </w:t>
      </w:r>
      <w:proofErr w:type="spellStart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photoOfUserModel</w:t>
      </w:r>
      <w:proofErr w:type="spellEnd"/>
      <w:r w:rsidRPr="007701E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ru-RU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call</w:t>
      </w:r>
      <w:r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Если </w:t>
      </w:r>
      <w:r w:rsidR="007701E2">
        <w:rPr>
          <w:rFonts w:ascii="Helvetica" w:hAnsi="Helvetica" w:cs="Helvetica"/>
          <w:color w:val="333333"/>
          <w:sz w:val="21"/>
          <w:szCs w:val="21"/>
        </w:rPr>
        <w:t>id</w:t>
      </w:r>
      <w:r w:rsidR="007701E2" w:rsidRP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="007701E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передан неверный то возвращается статус 400 и осмысленное сообщение. </w:t>
      </w:r>
    </w:p>
    <w:p w:rsidR="006747F5" w:rsidRPr="007701E2" w:rsidRDefault="007701E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Ваши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GET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запросы должны возвращать именно то, что возвращали методы в предыдущих работах, когда вы обращались к статическому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US"/>
        </w:rPr>
        <w:t>json</w:t>
      </w:r>
      <w:proofErr w:type="spellEnd"/>
      <w:r w:rsidRPr="007701E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файлу. Все что нужно для представлений должно генерироваться за один вызов метода </w:t>
      </w:r>
      <w:proofErr w:type="spellStart"/>
      <w:r w:rsidRPr="006747F5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FetchModel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Все выборки и компоновки данных должны быть реализованы внутри него. Изменение схемы не допускается.</w:t>
      </w:r>
    </w:p>
    <w:p w:rsidR="006747F5" w:rsidRDefault="007701E2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701E2">
        <w:rPr>
          <w:rFonts w:ascii="Helvetica" w:hAnsi="Helvetica" w:cs="Helvetica"/>
          <w:color w:val="333333"/>
          <w:sz w:val="21"/>
          <w:szCs w:val="21"/>
        </w:rPr>
        <w:t xml:space="preserve">Реализация этих обработчиков запросов требует взаимодействия с двумя разными «образными» объектами данных. Система </w:t>
      </w:r>
      <w:r w:rsidRPr="007701E2">
        <w:rPr>
          <w:rFonts w:ascii="Helvetica" w:hAnsi="Helvetica" w:cs="Helvetica"/>
          <w:color w:val="333333"/>
          <w:sz w:val="21"/>
          <w:szCs w:val="21"/>
          <w:lang w:val="en-US"/>
        </w:rPr>
        <w:t>Mongoose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возвращает модели из объектов, хранящихся в </w:t>
      </w:r>
      <w:r w:rsidRPr="007701E2">
        <w:rPr>
          <w:rFonts w:ascii="Helvetica" w:hAnsi="Helvetica" w:cs="Helvetica"/>
          <w:color w:val="333333"/>
          <w:sz w:val="21"/>
          <w:szCs w:val="21"/>
          <w:lang w:val="en-US"/>
        </w:rPr>
        <w:t>MongoDB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, в то время как сам запрос должен возвращать модели данных, необходимые для представлений </w:t>
      </w:r>
      <w:r w:rsidRPr="007701E2">
        <w:rPr>
          <w:rFonts w:ascii="Helvetica" w:hAnsi="Helvetica" w:cs="Helvetica"/>
          <w:color w:val="333333"/>
          <w:sz w:val="21"/>
          <w:szCs w:val="21"/>
          <w:lang w:val="en-US"/>
        </w:rPr>
        <w:t>Photo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701E2">
        <w:rPr>
          <w:rFonts w:ascii="Helvetica" w:hAnsi="Helvetica" w:cs="Helvetica"/>
          <w:color w:val="333333"/>
          <w:sz w:val="21"/>
          <w:szCs w:val="21"/>
          <w:lang w:val="en-US"/>
        </w:rPr>
        <w:t>App</w:t>
      </w:r>
      <w:r w:rsidR="00524D51">
        <w:rPr>
          <w:rFonts w:ascii="Helvetica" w:hAnsi="Helvetica" w:cs="Helvetica"/>
          <w:color w:val="333333"/>
          <w:sz w:val="21"/>
          <w:szCs w:val="21"/>
        </w:rPr>
        <w:t>. Обратите внимание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524D51">
        <w:rPr>
          <w:rFonts w:ascii="Helvetica" w:hAnsi="Helvetica" w:cs="Helvetica"/>
          <w:color w:val="333333"/>
          <w:sz w:val="21"/>
          <w:szCs w:val="21"/>
        </w:rPr>
        <w:t>что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модели </w:t>
      </w:r>
      <w:r w:rsidRPr="007701E2">
        <w:rPr>
          <w:rFonts w:ascii="Helvetica" w:hAnsi="Helvetica" w:cs="Helvetica"/>
          <w:color w:val="333333"/>
          <w:sz w:val="21"/>
          <w:szCs w:val="21"/>
          <w:lang w:val="en-US"/>
        </w:rPr>
        <w:t>Mongoose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24D51">
        <w:rPr>
          <w:rFonts w:ascii="Helvetica" w:hAnsi="Helvetica" w:cs="Helvetica"/>
          <w:color w:val="333333"/>
          <w:sz w:val="21"/>
          <w:szCs w:val="21"/>
        </w:rPr>
        <w:t>формируются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по схеме базы данных, а модели </w:t>
      </w:r>
      <w:r w:rsidR="00524D51">
        <w:rPr>
          <w:rFonts w:ascii="Helvetica" w:hAnsi="Helvetica" w:cs="Helvetica"/>
          <w:color w:val="333333"/>
          <w:sz w:val="21"/>
          <w:szCs w:val="21"/>
        </w:rPr>
        <w:t xml:space="preserve">для </w:t>
      </w:r>
      <w:r w:rsidR="00524D51">
        <w:rPr>
          <w:rFonts w:ascii="Helvetica" w:hAnsi="Helvetica" w:cs="Helvetica"/>
          <w:color w:val="333333"/>
          <w:sz w:val="21"/>
          <w:szCs w:val="21"/>
          <w:lang w:val="en-US"/>
        </w:rPr>
        <w:t>front</w:t>
      </w:r>
      <w:r w:rsidR="00524D51" w:rsidRPr="00524D51">
        <w:rPr>
          <w:rFonts w:ascii="Helvetica" w:hAnsi="Helvetica" w:cs="Helvetica"/>
          <w:color w:val="333333"/>
          <w:sz w:val="21"/>
          <w:szCs w:val="21"/>
        </w:rPr>
        <w:t>-</w:t>
      </w:r>
      <w:r w:rsidR="00524D51">
        <w:rPr>
          <w:rFonts w:ascii="Helvetica" w:hAnsi="Helvetica" w:cs="Helvetica"/>
          <w:color w:val="333333"/>
          <w:sz w:val="21"/>
          <w:szCs w:val="21"/>
          <w:lang w:val="en-US"/>
        </w:rPr>
        <w:t>end</w:t>
      </w:r>
      <w:r w:rsidRPr="007701E2">
        <w:rPr>
          <w:rFonts w:ascii="Helvetica" w:hAnsi="Helvetica" w:cs="Helvetica"/>
          <w:color w:val="333333"/>
          <w:sz w:val="21"/>
          <w:szCs w:val="21"/>
        </w:rPr>
        <w:t xml:space="preserve"> задаются потребностями представлений пользовательского интерфейса</w:t>
      </w:r>
      <w:r w:rsidR="00524D51">
        <w:rPr>
          <w:rFonts w:ascii="Helvetica" w:hAnsi="Helvetica" w:cs="Helvetica"/>
          <w:color w:val="333333"/>
          <w:sz w:val="21"/>
          <w:szCs w:val="21"/>
        </w:rPr>
        <w:t xml:space="preserve"> и немного отличаются. Поэтому перед отправкой на клиент необходима дополнительная пост-обработка тех данных которые получены из БД</w:t>
      </w:r>
      <w:r w:rsidRPr="007701E2">
        <w:rPr>
          <w:rFonts w:ascii="Helvetica" w:hAnsi="Helvetica" w:cs="Helvetica"/>
          <w:color w:val="333333"/>
          <w:sz w:val="21"/>
          <w:szCs w:val="21"/>
        </w:rPr>
        <w:t>.</w:t>
      </w:r>
    </w:p>
    <w:p w:rsidR="00524D51" w:rsidRPr="00524D51" w:rsidRDefault="00524D51" w:rsidP="006747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524D51">
        <w:rPr>
          <w:rFonts w:ascii="Helvetica" w:hAnsi="Helvetica" w:cs="Helvetica"/>
          <w:color w:val="333333"/>
          <w:sz w:val="21"/>
          <w:szCs w:val="21"/>
        </w:rPr>
        <w:t xml:space="preserve">Необходимо соблюдать осторожность при выполнении этой обработки, поскольку модели, возвращаемые Mongoose, являются объектами JavaScript, но для них выполняется специальная обработка, поэтому любые изменения, которые не соответствуют заявленной схеме, </w:t>
      </w:r>
      <w:r>
        <w:rPr>
          <w:rFonts w:ascii="Helvetica" w:hAnsi="Helvetica" w:cs="Helvetica"/>
          <w:color w:val="333333"/>
          <w:sz w:val="21"/>
          <w:szCs w:val="21"/>
        </w:rPr>
        <w:t>игнорируются</w:t>
      </w:r>
      <w:r w:rsidRPr="00524D51">
        <w:rPr>
          <w:rFonts w:ascii="Helvetica" w:hAnsi="Helvetica" w:cs="Helvetica"/>
          <w:color w:val="333333"/>
          <w:sz w:val="21"/>
          <w:szCs w:val="21"/>
        </w:rPr>
        <w:t xml:space="preserve">. Это означает, что просто обновление модели Mongoose, </w:t>
      </w:r>
      <w:r>
        <w:rPr>
          <w:rFonts w:ascii="Helvetica" w:hAnsi="Helvetica" w:cs="Helvetica"/>
          <w:color w:val="333333"/>
          <w:sz w:val="21"/>
          <w:szCs w:val="21"/>
        </w:rPr>
        <w:t xml:space="preserve"> для передачи во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front</w:t>
      </w:r>
      <w:r w:rsidRPr="00524D51"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end</w:t>
      </w:r>
      <w:r w:rsidRPr="00524D51">
        <w:rPr>
          <w:rFonts w:ascii="Helvetica" w:hAnsi="Helvetica" w:cs="Helvetica"/>
          <w:color w:val="333333"/>
          <w:sz w:val="21"/>
          <w:szCs w:val="21"/>
        </w:rPr>
        <w:t xml:space="preserve"> не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524D51">
        <w:rPr>
          <w:rFonts w:ascii="Helvetica" w:hAnsi="Helvetica" w:cs="Helvetica"/>
          <w:color w:val="333333"/>
          <w:sz w:val="21"/>
          <w:szCs w:val="21"/>
        </w:rPr>
        <w:t>работают должным образом. Один из способов обойти это - создать копию объекта модели Mongoose. Простой способ сделать копию - перевести модель в JSON и вернуться к объектам JavaScript. Следующий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524D51">
        <w:rPr>
          <w:rFonts w:ascii="Helvetica" w:hAnsi="Helvetica" w:cs="Helvetica"/>
          <w:color w:val="333333"/>
          <w:sz w:val="21"/>
          <w:szCs w:val="21"/>
        </w:rPr>
        <w:t>фрагмент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524D51">
        <w:rPr>
          <w:rFonts w:ascii="Helvetica" w:hAnsi="Helvetica" w:cs="Helvetica"/>
          <w:color w:val="333333"/>
          <w:sz w:val="21"/>
          <w:szCs w:val="21"/>
        </w:rPr>
        <w:t>кода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524D51">
        <w:rPr>
          <w:rFonts w:ascii="Helvetica" w:hAnsi="Helvetica" w:cs="Helvetica"/>
          <w:color w:val="333333"/>
          <w:sz w:val="21"/>
          <w:szCs w:val="21"/>
        </w:rPr>
        <w:t>выполняет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524D51">
        <w:rPr>
          <w:rFonts w:ascii="Helvetica" w:hAnsi="Helvetica" w:cs="Helvetica"/>
          <w:color w:val="333333"/>
          <w:sz w:val="21"/>
          <w:szCs w:val="21"/>
        </w:rPr>
        <w:t>клонирование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524D51">
        <w:rPr>
          <w:rFonts w:ascii="Helvetica" w:hAnsi="Helvetica" w:cs="Helvetica"/>
          <w:color w:val="333333"/>
          <w:sz w:val="21"/>
          <w:szCs w:val="21"/>
        </w:rPr>
        <w:t>этого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524D51">
        <w:rPr>
          <w:rFonts w:ascii="Helvetica" w:hAnsi="Helvetica" w:cs="Helvetica"/>
          <w:color w:val="333333"/>
          <w:sz w:val="21"/>
          <w:szCs w:val="21"/>
        </w:rPr>
        <w:t>объекта</w:t>
      </w:r>
      <w:r w:rsidRPr="00524D51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6747F5" w:rsidRPr="00BA0932" w:rsidRDefault="006747F5" w:rsidP="006747F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BA0932">
        <w:rPr>
          <w:rFonts w:ascii="Consolas" w:hAnsi="Consolas"/>
          <w:color w:val="333333"/>
          <w:lang w:val="en-US"/>
        </w:rPr>
        <w:t>JSON.parse</w:t>
      </w:r>
      <w:proofErr w:type="spellEnd"/>
      <w:r w:rsidRPr="00BA0932">
        <w:rPr>
          <w:rFonts w:ascii="Consolas" w:hAnsi="Consolas"/>
          <w:color w:val="333333"/>
          <w:lang w:val="en-US"/>
        </w:rPr>
        <w:t>(</w:t>
      </w:r>
      <w:proofErr w:type="spellStart"/>
      <w:r w:rsidRPr="00BA0932">
        <w:rPr>
          <w:rFonts w:ascii="Consolas" w:hAnsi="Consolas"/>
          <w:color w:val="333333"/>
          <w:lang w:val="en-US"/>
        </w:rPr>
        <w:t>JSON.stringify</w:t>
      </w:r>
      <w:proofErr w:type="spellEnd"/>
      <w:r w:rsidRPr="00BA0932">
        <w:rPr>
          <w:rFonts w:ascii="Consolas" w:hAnsi="Consolas"/>
          <w:color w:val="333333"/>
          <w:lang w:val="en-US"/>
        </w:rPr>
        <w:t>(</w:t>
      </w:r>
      <w:proofErr w:type="spellStart"/>
      <w:r w:rsidRPr="00BA0932">
        <w:rPr>
          <w:rFonts w:ascii="Consolas" w:hAnsi="Consolas"/>
          <w:color w:val="333333"/>
          <w:lang w:val="en-US"/>
        </w:rPr>
        <w:t>modelObject</w:t>
      </w:r>
      <w:proofErr w:type="spellEnd"/>
      <w:r w:rsidRPr="00BA0932">
        <w:rPr>
          <w:rFonts w:ascii="Consolas" w:hAnsi="Consolas"/>
          <w:color w:val="333333"/>
          <w:lang w:val="en-US"/>
        </w:rPr>
        <w:t>));</w:t>
      </w:r>
    </w:p>
    <w:p w:rsidR="006747F5" w:rsidRPr="00524D51" w:rsidRDefault="00524D51" w:rsidP="006747F5">
      <w:pPr>
        <w:rPr>
          <w:lang w:val="ru-RU"/>
        </w:rPr>
      </w:pP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путем преобразования </w:t>
      </w:r>
      <w:proofErr w:type="spellStart"/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modelObject</w:t>
      </w:r>
      <w:proofErr w:type="spellEnd"/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в строку </w:t>
      </w: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JSON</w:t>
      </w: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, а затем преобразования его обратно в объект </w:t>
      </w: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JavaScript</w:t>
      </w: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, на этот раз без методов и специальной обработки, выполненных на моделях </w:t>
      </w: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Mongoose</w:t>
      </w:r>
      <w:r w:rsidRPr="00524D5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</w:p>
    <w:bookmarkEnd w:id="0"/>
    <w:p w:rsidR="006044D6" w:rsidRPr="00524D51" w:rsidRDefault="006044D6" w:rsidP="002C45B3">
      <w:pPr>
        <w:rPr>
          <w:lang w:val="ru-RU"/>
        </w:rPr>
      </w:pPr>
    </w:p>
    <w:p w:rsidR="00D00B29" w:rsidRDefault="00EE256B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="006044D6">
        <w:rPr>
          <w:lang w:val="ru-RU"/>
        </w:rPr>
        <w:t xml:space="preserve"> 2</w:t>
      </w:r>
      <w:r w:rsidRPr="00EC5D8F">
        <w:rPr>
          <w:lang w:val="ru-RU"/>
        </w:rPr>
        <w:t xml:space="preserve">. </w:t>
      </w:r>
      <w:r w:rsidR="00BA0932">
        <w:rPr>
          <w:lang w:val="ru-RU"/>
        </w:rPr>
        <w:t xml:space="preserve">ПоДключить библиотеку </w:t>
      </w:r>
      <w:r w:rsidR="00BA0932" w:rsidRPr="00BA0932">
        <w:rPr>
          <w:lang w:val="ru-RU"/>
        </w:rPr>
        <w:t>$</w:t>
      </w:r>
      <w:r w:rsidR="00BA0932">
        <w:t>resource</w:t>
      </w:r>
      <w:r>
        <w:rPr>
          <w:lang w:val="ru-RU"/>
        </w:rPr>
        <w:t xml:space="preserve"> (</w:t>
      </w:r>
      <w:r w:rsidR="006044D6">
        <w:rPr>
          <w:lang w:val="ru-RU"/>
        </w:rPr>
        <w:t>1</w:t>
      </w:r>
      <w:r w:rsidR="00E2785D" w:rsidRPr="006747F5">
        <w:rPr>
          <w:lang w:val="ru-RU"/>
        </w:rPr>
        <w:t>0</w:t>
      </w:r>
      <w:r>
        <w:rPr>
          <w:lang w:val="ru-RU"/>
        </w:rPr>
        <w:t xml:space="preserve"> баллов)</w:t>
      </w:r>
    </w:p>
    <w:p w:rsidR="00524D51" w:rsidRPr="00524D51" w:rsidRDefault="00524D51" w:rsidP="00BA09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следующей работы, где вы будете реализовывать полноценное 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REST</w:t>
      </w:r>
      <w:r w:rsidRPr="00524D51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 xml:space="preserve">, необходимо подключить и использовать библиотеку </w:t>
      </w:r>
      <w:r w:rsidRPr="00524D51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$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resource</w:t>
      </w:r>
      <w:r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вместо вашего метода </w:t>
      </w:r>
      <w:proofErr w:type="spellStart"/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FetchModel</w:t>
      </w:r>
      <w:proofErr w:type="spellEnd"/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Все методы </w:t>
      </w:r>
      <w:proofErr w:type="spellStart"/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FetchModel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должны быть удалены</w:t>
      </w:r>
    </w:p>
    <w:p w:rsidR="00BA0932" w:rsidRPr="00524D51" w:rsidRDefault="00524D51" w:rsidP="00BA09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Необходимо подключить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Angular</w:t>
      </w:r>
      <w:r w:rsidRPr="00524D51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US"/>
        </w:rPr>
        <w:t>ngResource</w:t>
      </w:r>
      <w:proofErr w:type="spellEnd"/>
      <w:r w:rsidRPr="00524D51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для доступа к библиотеке </w:t>
      </w:r>
      <w:r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resource</w:t>
      </w:r>
      <w:r>
        <w:rPr>
          <w:rFonts w:ascii="Helvetica" w:hAnsi="Helvetica" w:cs="Helvetica"/>
          <w:color w:val="333333"/>
          <w:sz w:val="21"/>
          <w:szCs w:val="21"/>
        </w:rPr>
        <w:t>. Документация</w:t>
      </w:r>
      <w:r w:rsidRPr="00524D51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по</w:t>
      </w:r>
      <w:r w:rsidRPr="00524D5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US"/>
        </w:rPr>
        <w:t>ngResource</w:t>
      </w:r>
      <w:proofErr w:type="spellEnd"/>
      <w:r w:rsidRPr="00524D51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A0932" w:rsidRPr="00524D51">
        <w:rPr>
          <w:rFonts w:ascii="Helvetica" w:hAnsi="Helvetica" w:cs="Helvetica"/>
          <w:color w:val="333333"/>
          <w:sz w:val="21"/>
          <w:szCs w:val="21"/>
        </w:rPr>
        <w:t>(</w:t>
      </w:r>
      <w:r w:rsidR="00DF294C">
        <w:fldChar w:fldCharType="begin"/>
      </w:r>
      <w:r w:rsidR="00DF294C" w:rsidRPr="00524D51">
        <w:instrText xml:space="preserve"> </w:instrText>
      </w:r>
      <w:r w:rsidR="00DF294C" w:rsidRPr="00296AC4">
        <w:rPr>
          <w:lang w:val="en-US"/>
        </w:rPr>
        <w:instrText>HYPERLINK</w:instrText>
      </w:r>
      <w:r w:rsidR="00DF294C" w:rsidRPr="00524D51">
        <w:instrText xml:space="preserve"> "</w:instrText>
      </w:r>
      <w:r w:rsidR="00DF294C" w:rsidRPr="00296AC4">
        <w:rPr>
          <w:lang w:val="en-US"/>
        </w:rPr>
        <w:instrText>https</w:instrText>
      </w:r>
      <w:r w:rsidR="00DF294C" w:rsidRPr="00524D51">
        <w:instrText>://</w:instrText>
      </w:r>
      <w:r w:rsidR="00DF294C" w:rsidRPr="00296AC4">
        <w:rPr>
          <w:lang w:val="en-US"/>
        </w:rPr>
        <w:instrText>docs</w:instrText>
      </w:r>
      <w:r w:rsidR="00DF294C" w:rsidRPr="00524D51">
        <w:instrText>.</w:instrText>
      </w:r>
      <w:r w:rsidR="00DF294C" w:rsidRPr="00296AC4">
        <w:rPr>
          <w:lang w:val="en-US"/>
        </w:rPr>
        <w:instrText>angularjs</w:instrText>
      </w:r>
      <w:r w:rsidR="00DF294C" w:rsidRPr="00524D51">
        <w:instrText>.</w:instrText>
      </w:r>
      <w:r w:rsidR="00DF294C" w:rsidRPr="00296AC4">
        <w:rPr>
          <w:lang w:val="en-US"/>
        </w:rPr>
        <w:instrText>org</w:instrText>
      </w:r>
      <w:r w:rsidR="00DF294C" w:rsidRPr="00524D51">
        <w:instrText>/</w:instrText>
      </w:r>
      <w:r w:rsidR="00DF294C" w:rsidRPr="00296AC4">
        <w:rPr>
          <w:lang w:val="en-US"/>
        </w:rPr>
        <w:instrText>api</w:instrText>
      </w:r>
      <w:r w:rsidR="00DF294C" w:rsidRPr="00524D51">
        <w:instrText>/</w:instrText>
      </w:r>
      <w:r w:rsidR="00DF294C" w:rsidRPr="00296AC4">
        <w:rPr>
          <w:lang w:val="en-US"/>
        </w:rPr>
        <w:instrText>ngResource</w:instrText>
      </w:r>
      <w:r w:rsidR="00DF294C" w:rsidRPr="00524D51">
        <w:instrText xml:space="preserve">" </w:instrText>
      </w:r>
      <w:r w:rsidR="00DF294C">
        <w:fldChar w:fldCharType="separate"/>
      </w:r>
      <w:r w:rsidR="00BA0932" w:rsidRPr="00BA0932">
        <w:rPr>
          <w:rStyle w:val="Hyperlink"/>
          <w:rFonts w:ascii="Helvetica" w:eastAsiaTheme="majorEastAsia" w:hAnsi="Helvetica" w:cs="Helvetica"/>
          <w:color w:val="337AB7"/>
          <w:sz w:val="21"/>
          <w:szCs w:val="21"/>
          <w:lang w:val="en-US"/>
        </w:rPr>
        <w:t>here</w:t>
      </w:r>
      <w:r w:rsidR="00DF294C">
        <w:rPr>
          <w:rStyle w:val="Hyperlink"/>
          <w:rFonts w:ascii="Helvetica" w:eastAsiaTheme="majorEastAsia" w:hAnsi="Helvetica" w:cs="Helvetica"/>
          <w:color w:val="337AB7"/>
          <w:sz w:val="21"/>
          <w:szCs w:val="21"/>
          <w:lang w:val="en-US"/>
        </w:rPr>
        <w:fldChar w:fldCharType="end"/>
      </w:r>
      <w:r w:rsidR="00BA0932" w:rsidRPr="00524D51"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содержит все необходимые для этого шаги.</w:t>
      </w:r>
      <w:r w:rsidR="00BA0932" w:rsidRPr="00524D51">
        <w:rPr>
          <w:rFonts w:ascii="Helvetica" w:hAnsi="Helvetica" w:cs="Helvetica"/>
          <w:color w:val="333333"/>
          <w:sz w:val="21"/>
          <w:szCs w:val="21"/>
        </w:rPr>
        <w:t>.</w:t>
      </w:r>
    </w:p>
    <w:p w:rsidR="00BA0932" w:rsidRPr="00BA0932" w:rsidRDefault="00524D51" w:rsidP="00BA09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Несколько рекомендаций</w:t>
      </w:r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BA0932" w:rsidRPr="007409B2" w:rsidRDefault="00524D51" w:rsidP="00BA093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загрузки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библиотеки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выполните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npm</w:t>
      </w:r>
      <w:proofErr w:type="spellEnd"/>
      <w:r w:rsidR="00BA093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из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папки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с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проектом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>.</w:t>
      </w:r>
      <w:r w:rsidR="007409B2">
        <w:rPr>
          <w:rFonts w:ascii="Helvetica" w:hAnsi="Helvetica" w:cs="Helvetica"/>
          <w:color w:val="333333"/>
          <w:sz w:val="21"/>
          <w:szCs w:val="21"/>
        </w:rPr>
        <w:t xml:space="preserve"> Эта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команда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загрузит</w:t>
      </w:r>
      <w:r w:rsidR="00BA093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ngResource</w:t>
      </w:r>
      <w:proofErr w:type="spellEnd"/>
      <w:r w:rsidR="00BA093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в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папку</w:t>
      </w:r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BA0932"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node</w:t>
      </w:r>
      <w:r w:rsidR="00BA0932" w:rsidRPr="007409B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_</w:t>
      </w:r>
      <w:r w:rsidR="00BA0932"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modules</w:t>
      </w:r>
      <w:r w:rsidR="00BA0932" w:rsidRPr="007409B2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7409B2">
        <w:rPr>
          <w:rFonts w:ascii="Helvetica" w:hAnsi="Helvetica" w:cs="Helvetica"/>
          <w:color w:val="333333"/>
          <w:sz w:val="21"/>
          <w:szCs w:val="21"/>
        </w:rPr>
        <w:t>Использование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опции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BA0932" w:rsidRPr="007409B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---</w:t>
      </w:r>
      <w:r w:rsidR="00BA0932"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save</w:t>
      </w:r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7409B2">
        <w:rPr>
          <w:rFonts w:ascii="Helvetica" w:hAnsi="Helvetica" w:cs="Helvetica"/>
          <w:color w:val="333333"/>
          <w:sz w:val="21"/>
          <w:szCs w:val="21"/>
        </w:rPr>
        <w:t>модифицирует</w:t>
      </w:r>
      <w:r w:rsidR="007409B2"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409B2">
        <w:rPr>
          <w:rFonts w:ascii="Helvetica" w:hAnsi="Helvetica" w:cs="Helvetica"/>
          <w:color w:val="333333"/>
          <w:sz w:val="21"/>
          <w:szCs w:val="21"/>
        </w:rPr>
        <w:t>файл</w:t>
      </w:r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BA0932"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package</w:t>
      </w:r>
      <w:r w:rsidR="00BA0932" w:rsidRPr="007409B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="00BA0932" w:rsidRP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  <w:lang w:val="en-US"/>
        </w:rPr>
        <w:t>json</w:t>
      </w:r>
      <w:proofErr w:type="spellEnd"/>
      <w:r w:rsidR="00BA0932" w:rsidRPr="00BA093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7409B2">
        <w:rPr>
          <w:rFonts w:ascii="Helvetica" w:hAnsi="Helvetica" w:cs="Helvetica"/>
          <w:color w:val="333333"/>
          <w:sz w:val="21"/>
          <w:szCs w:val="21"/>
        </w:rPr>
        <w:t>и добавит туда эту зависимость</w:t>
      </w:r>
      <w:r w:rsidR="00BA0932" w:rsidRPr="007409B2">
        <w:rPr>
          <w:rFonts w:ascii="Helvetica" w:hAnsi="Helvetica" w:cs="Helvetica"/>
          <w:color w:val="333333"/>
          <w:sz w:val="21"/>
          <w:szCs w:val="21"/>
        </w:rPr>
        <w:t>:</w:t>
      </w:r>
    </w:p>
    <w:p w:rsidR="00BA0932" w:rsidRPr="007409B2" w:rsidRDefault="00BA0932" w:rsidP="00BA093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  <w:lang w:val="en-US"/>
        </w:rPr>
      </w:pPr>
      <w:proofErr w:type="spellStart"/>
      <w:r w:rsidRPr="007409B2">
        <w:rPr>
          <w:rFonts w:ascii="Consolas" w:hAnsi="Consolas"/>
          <w:color w:val="333333"/>
          <w:lang w:val="en-US"/>
        </w:rPr>
        <w:t>npm</w:t>
      </w:r>
      <w:proofErr w:type="spellEnd"/>
      <w:r w:rsidRPr="007409B2">
        <w:rPr>
          <w:rFonts w:ascii="Consolas" w:hAnsi="Consolas"/>
          <w:color w:val="333333"/>
          <w:lang w:val="en-US"/>
        </w:rPr>
        <w:t xml:space="preserve"> install angular-resource --save</w:t>
      </w:r>
    </w:p>
    <w:p w:rsidR="00BA0932" w:rsidRDefault="007409B2" w:rsidP="00BA093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>Файл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с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библиотекой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будет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лежать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в</w:t>
      </w:r>
      <w:r w:rsidR="00BA0932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node_modules</w:t>
      </w:r>
      <w:proofErr w:type="spellEnd"/>
      <w:r w:rsid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/angular-resource/angular-resource.js</w:t>
      </w:r>
      <w:r w:rsidR="00BA0932"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Добавьте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ссылку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на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этот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файл</w:t>
      </w:r>
      <w:r w:rsidRPr="007409B2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тег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&lt;script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…</w:t>
      </w:r>
      <w:r w:rsidRPr="007409B2"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в</w:t>
      </w:r>
      <w:r w:rsidR="00BA0932">
        <w:rPr>
          <w:rFonts w:ascii="Helvetica" w:hAnsi="Helvetica" w:cs="Helvetica"/>
          <w:color w:val="333333"/>
          <w:sz w:val="21"/>
          <w:szCs w:val="21"/>
        </w:rPr>
        <w:t> </w:t>
      </w:r>
      <w:r w:rsidR="00BA0932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photo-share.html</w:t>
      </w:r>
      <w:r w:rsidR="00BA0932">
        <w:rPr>
          <w:rFonts w:ascii="Helvetica" w:hAnsi="Helvetica" w:cs="Helvetica"/>
          <w:color w:val="333333"/>
          <w:sz w:val="21"/>
          <w:szCs w:val="21"/>
        </w:rPr>
        <w:t>.</w:t>
      </w:r>
    </w:p>
    <w:p w:rsidR="00BA0932" w:rsidRPr="007409B2" w:rsidRDefault="007409B2" w:rsidP="007409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Поскольку мы больше не используем наследование из области основного контроллера, чтобы сделать </w:t>
      </w:r>
      <w:proofErr w:type="spellStart"/>
      <w:r w:rsidRPr="007409B2">
        <w:rPr>
          <w:rFonts w:ascii="Helvetica" w:hAnsi="Helvetica" w:cs="Helvetica"/>
          <w:color w:val="333333"/>
          <w:sz w:val="21"/>
          <w:szCs w:val="21"/>
        </w:rPr>
        <w:t>FetchModel</w:t>
      </w:r>
      <w:proofErr w:type="spellEnd"/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доступным для контроллеров компонентов, нам нужно явно ввести $</w:t>
      </w:r>
      <w:r w:rsidRPr="007409B2">
        <w:rPr>
          <w:rFonts w:ascii="Helvetica" w:hAnsi="Helvetica" w:cs="Helvetica"/>
          <w:color w:val="333333"/>
          <w:sz w:val="21"/>
          <w:szCs w:val="21"/>
        </w:rPr>
        <w:t>resource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определение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главного модуля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(в </w:t>
      </w:r>
      <w:proofErr w:type="spellStart"/>
      <w:r w:rsidRPr="007409B2">
        <w:rPr>
          <w:rFonts w:ascii="Helvetica" w:hAnsi="Helvetica" w:cs="Helvetica"/>
          <w:color w:val="333333"/>
          <w:sz w:val="21"/>
          <w:szCs w:val="21"/>
        </w:rPr>
        <w:t>mainController</w:t>
      </w:r>
      <w:proofErr w:type="spellEnd"/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proofErr w:type="spellStart"/>
      <w:r w:rsidRPr="007409B2"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 и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во 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все контроллеры, которые 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 xml:space="preserve">должны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загружать модели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 Для получения подробной информации о том, как это сделать, см.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д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окументацию по </w:t>
      </w:r>
      <w:r w:rsidR="00DF294C">
        <w:fldChar w:fldCharType="begin"/>
      </w:r>
      <w:r w:rsidR="00DF294C" w:rsidRPr="007409B2">
        <w:rPr>
          <w:lang w:val="ru-RU"/>
        </w:rPr>
        <w:instrText xml:space="preserve"> </w:instrText>
      </w:r>
      <w:r w:rsidR="00DF294C">
        <w:instrText>HYPERLINK</w:instrText>
      </w:r>
      <w:r w:rsidR="00DF294C" w:rsidRPr="007409B2">
        <w:rPr>
          <w:lang w:val="ru-RU"/>
        </w:rPr>
        <w:instrText xml:space="preserve"> "</w:instrText>
      </w:r>
      <w:r w:rsidR="00DF294C">
        <w:instrText>https</w:instrText>
      </w:r>
      <w:r w:rsidR="00DF294C" w:rsidRPr="007409B2">
        <w:rPr>
          <w:lang w:val="ru-RU"/>
        </w:rPr>
        <w:instrText>://</w:instrText>
      </w:r>
      <w:r w:rsidR="00DF294C">
        <w:instrText>docs</w:instrText>
      </w:r>
      <w:r w:rsidR="00DF294C" w:rsidRPr="007409B2">
        <w:rPr>
          <w:lang w:val="ru-RU"/>
        </w:rPr>
        <w:instrText>.</w:instrText>
      </w:r>
      <w:r w:rsidR="00DF294C">
        <w:instrText>angularjs</w:instrText>
      </w:r>
      <w:r w:rsidR="00DF294C" w:rsidRPr="007409B2">
        <w:rPr>
          <w:lang w:val="ru-RU"/>
        </w:rPr>
        <w:instrText>.</w:instrText>
      </w:r>
      <w:r w:rsidR="00DF294C">
        <w:instrText>org</w:instrText>
      </w:r>
      <w:r w:rsidR="00DF294C" w:rsidRPr="007409B2">
        <w:rPr>
          <w:lang w:val="ru-RU"/>
        </w:rPr>
        <w:instrText>/</w:instrText>
      </w:r>
      <w:r w:rsidR="00DF294C">
        <w:instrText>guide</w:instrText>
      </w:r>
      <w:r w:rsidR="00DF294C" w:rsidRPr="007409B2">
        <w:rPr>
          <w:lang w:val="ru-RU"/>
        </w:rPr>
        <w:instrText>/</w:instrText>
      </w:r>
      <w:r w:rsidR="00DF294C">
        <w:instrText>di</w:instrText>
      </w:r>
      <w:r w:rsidR="00DF294C" w:rsidRPr="007409B2">
        <w:rPr>
          <w:lang w:val="ru-RU"/>
        </w:rPr>
        <w:instrText xml:space="preserve">" </w:instrText>
      </w:r>
      <w:r w:rsidR="00DF294C">
        <w:fldChar w:fldCharType="separate"/>
      </w:r>
      <w:r w:rsidR="00BA0932">
        <w:rPr>
          <w:rStyle w:val="Hyperlink"/>
          <w:rFonts w:ascii="Helvetica" w:hAnsi="Helvetica" w:cs="Helvetica"/>
          <w:color w:val="337AB7"/>
          <w:sz w:val="21"/>
          <w:szCs w:val="21"/>
        </w:rPr>
        <w:t>dependency</w:t>
      </w:r>
      <w:r w:rsidR="00BA0932" w:rsidRPr="007409B2">
        <w:rPr>
          <w:rStyle w:val="Hyperlink"/>
          <w:rFonts w:ascii="Helvetica" w:hAnsi="Helvetica" w:cs="Helvetica"/>
          <w:color w:val="337AB7"/>
          <w:sz w:val="21"/>
          <w:szCs w:val="21"/>
          <w:lang w:val="ru-RU"/>
        </w:rPr>
        <w:t xml:space="preserve"> </w:t>
      </w:r>
      <w:r w:rsidR="00BA0932">
        <w:rPr>
          <w:rStyle w:val="Hyperlink"/>
          <w:rFonts w:ascii="Helvetica" w:hAnsi="Helvetica" w:cs="Helvetica"/>
          <w:color w:val="337AB7"/>
          <w:sz w:val="21"/>
          <w:szCs w:val="21"/>
        </w:rPr>
        <w:t>injection</w:t>
      </w:r>
      <w:r w:rsidR="00DF294C">
        <w:rPr>
          <w:rStyle w:val="Hyperlink"/>
          <w:rFonts w:ascii="Helvetica" w:hAnsi="Helvetica" w:cs="Helvetica"/>
          <w:color w:val="337AB7"/>
          <w:sz w:val="21"/>
          <w:szCs w:val="21"/>
        </w:rPr>
        <w:fldChar w:fldCharType="end"/>
      </w:r>
      <w:r w:rsidR="00BA0932" w:rsidRPr="007409B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:rsidR="007409B2" w:rsidRPr="007409B2" w:rsidRDefault="007409B2" w:rsidP="007409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>Поскольку $</w:t>
      </w:r>
      <w:r w:rsidRPr="007409B2">
        <w:rPr>
          <w:rFonts w:ascii="Helvetica" w:hAnsi="Helvetica" w:cs="Helvetica"/>
          <w:color w:val="333333"/>
          <w:sz w:val="21"/>
          <w:szCs w:val="21"/>
        </w:rPr>
        <w:t>resource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является модулем </w:t>
      </w:r>
      <w:r w:rsidRPr="007409B2">
        <w:rPr>
          <w:rFonts w:ascii="Helvetica" w:hAnsi="Helvetica" w:cs="Helvetica"/>
          <w:color w:val="333333"/>
          <w:sz w:val="21"/>
          <w:szCs w:val="21"/>
        </w:rPr>
        <w:t>Angular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он интегрирован в </w:t>
      </w:r>
      <w:r>
        <w:rPr>
          <w:rFonts w:ascii="Helvetica" w:hAnsi="Helvetica" w:cs="Helvetica"/>
          <w:color w:val="333333"/>
          <w:sz w:val="21"/>
          <w:szCs w:val="21"/>
        </w:rPr>
        <w:t>digest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цикл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поэтому хаки, которые нам нужны для </w:t>
      </w:r>
      <w:proofErr w:type="spellStart"/>
      <w:r w:rsidRPr="007409B2">
        <w:rPr>
          <w:rFonts w:ascii="Helvetica" w:hAnsi="Helvetica" w:cs="Helvetica"/>
          <w:color w:val="333333"/>
          <w:sz w:val="21"/>
          <w:szCs w:val="21"/>
        </w:rPr>
        <w:t>XMLHttpRequest</w:t>
      </w:r>
      <w:proofErr w:type="spellEnd"/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на основе </w:t>
      </w:r>
      <w:r w:rsidRPr="007409B2">
        <w:rPr>
          <w:rFonts w:ascii="Helvetica" w:hAnsi="Helvetica" w:cs="Helvetica"/>
          <w:color w:val="333333"/>
          <w:sz w:val="21"/>
          <w:szCs w:val="21"/>
        </w:rPr>
        <w:t>DOM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(например, $</w:t>
      </w:r>
      <w:r w:rsidRPr="007409B2">
        <w:rPr>
          <w:rFonts w:ascii="Helvetica" w:hAnsi="Helvetica" w:cs="Helvetica"/>
          <w:color w:val="333333"/>
          <w:sz w:val="21"/>
          <w:szCs w:val="21"/>
        </w:rPr>
        <w:t>scope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>. $</w:t>
      </w:r>
      <w:r w:rsidRPr="007409B2">
        <w:rPr>
          <w:rFonts w:ascii="Helvetica" w:hAnsi="Helvetica" w:cs="Helvetica"/>
          <w:color w:val="333333"/>
          <w:sz w:val="21"/>
          <w:szCs w:val="21"/>
        </w:rPr>
        <w:t>Apply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должны быть удалены</w:t>
      </w:r>
      <w:r w:rsidRPr="007409B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:rsidR="0096072C" w:rsidRPr="0096072C" w:rsidRDefault="0096072C" w:rsidP="0096072C">
      <w:pPr>
        <w:pStyle w:val="SectionHeading"/>
        <w:rPr>
          <w:lang w:val="ru-RU"/>
        </w:rPr>
      </w:pPr>
      <w:bookmarkStart w:id="1" w:name="_GoBack"/>
      <w:bookmarkEnd w:id="1"/>
      <w:r>
        <w:rPr>
          <w:lang w:val="ru-RU"/>
        </w:rPr>
        <w:t>бонус. стиль (5 баллов)</w:t>
      </w:r>
    </w:p>
    <w:p w:rsidR="0096072C" w:rsidRPr="0096072C" w:rsidRDefault="0096072C" w:rsidP="0096072C">
      <w:pPr>
        <w:rPr>
          <w:lang w:val="ru-RU"/>
        </w:rPr>
      </w:pPr>
      <w:r>
        <w:rPr>
          <w:lang w:val="ru-RU"/>
        </w:rPr>
        <w:t xml:space="preserve">Начисляется, если </w:t>
      </w:r>
      <w:proofErr w:type="spellStart"/>
      <w:r>
        <w:t>js</w:t>
      </w:r>
      <w:proofErr w:type="spellEnd"/>
      <w:r w:rsidRPr="0096072C">
        <w:rPr>
          <w:lang w:val="ru-RU"/>
        </w:rPr>
        <w:t xml:space="preserve"> </w:t>
      </w:r>
      <w:r>
        <w:rPr>
          <w:lang w:val="ru-RU"/>
        </w:rPr>
        <w:t xml:space="preserve">код чистый, комментированный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JSHint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lang w:val="ru-RU"/>
        </w:rPr>
        <w:t xml:space="preserve"> не возвращает предупреждения</w:t>
      </w:r>
    </w:p>
    <w:p w:rsidR="00D00B29" w:rsidRPr="0096072C" w:rsidRDefault="00D00B29">
      <w:pPr>
        <w:spacing w:line="276" w:lineRule="auto"/>
        <w:rPr>
          <w:lang w:val="ru-RU"/>
        </w:rPr>
      </w:pPr>
    </w:p>
    <w:sectPr w:rsidR="00D00B29" w:rsidRPr="0096072C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94C" w:rsidRDefault="00DF294C">
      <w:pPr>
        <w:spacing w:after="0" w:line="240" w:lineRule="auto"/>
      </w:pPr>
      <w:r>
        <w:separator/>
      </w:r>
    </w:p>
  </w:endnote>
  <w:endnote w:type="continuationSeparator" w:id="0">
    <w:p w:rsidR="00DF294C" w:rsidRDefault="00DF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29" w:rsidRDefault="00BE0E42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D0FE4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CE7AC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A2A54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94C" w:rsidRDefault="00DF294C">
      <w:pPr>
        <w:spacing w:after="0" w:line="240" w:lineRule="auto"/>
      </w:pPr>
      <w:r>
        <w:separator/>
      </w:r>
    </w:p>
  </w:footnote>
  <w:footnote w:type="continuationSeparator" w:id="0">
    <w:p w:rsidR="00DF294C" w:rsidRDefault="00DF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29" w:rsidRDefault="00BE0E42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BF7112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A6D97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76082C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68D"/>
    <w:multiLevelType w:val="hybridMultilevel"/>
    <w:tmpl w:val="31F8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48E6792"/>
    <w:multiLevelType w:val="multilevel"/>
    <w:tmpl w:val="563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22619"/>
    <w:multiLevelType w:val="multilevel"/>
    <w:tmpl w:val="6AD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73DDF"/>
    <w:multiLevelType w:val="multilevel"/>
    <w:tmpl w:val="8B8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0F1E87"/>
    <w:multiLevelType w:val="hybridMultilevel"/>
    <w:tmpl w:val="A9628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4A1B53"/>
    <w:multiLevelType w:val="multilevel"/>
    <w:tmpl w:val="C9D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56212"/>
    <w:multiLevelType w:val="multilevel"/>
    <w:tmpl w:val="2D4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25324"/>
    <w:multiLevelType w:val="hybridMultilevel"/>
    <w:tmpl w:val="A1CC9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74D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B144E"/>
    <w:multiLevelType w:val="multilevel"/>
    <w:tmpl w:val="37A0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AD0"/>
    <w:rsid w:val="00062C5E"/>
    <w:rsid w:val="0007651C"/>
    <w:rsid w:val="002519C8"/>
    <w:rsid w:val="00296AC4"/>
    <w:rsid w:val="002C45B3"/>
    <w:rsid w:val="003473CC"/>
    <w:rsid w:val="0047307A"/>
    <w:rsid w:val="00524D51"/>
    <w:rsid w:val="0054647D"/>
    <w:rsid w:val="006044D6"/>
    <w:rsid w:val="006747F5"/>
    <w:rsid w:val="006C1AB5"/>
    <w:rsid w:val="00732C7D"/>
    <w:rsid w:val="007409B2"/>
    <w:rsid w:val="007701E2"/>
    <w:rsid w:val="008A0275"/>
    <w:rsid w:val="008F1AD0"/>
    <w:rsid w:val="0096072C"/>
    <w:rsid w:val="009C7742"/>
    <w:rsid w:val="009D7438"/>
    <w:rsid w:val="00AE15A5"/>
    <w:rsid w:val="00B14722"/>
    <w:rsid w:val="00B81E69"/>
    <w:rsid w:val="00BA0932"/>
    <w:rsid w:val="00BE0E42"/>
    <w:rsid w:val="00BF6DAF"/>
    <w:rsid w:val="00D00B29"/>
    <w:rsid w:val="00D20059"/>
    <w:rsid w:val="00DF294C"/>
    <w:rsid w:val="00E2785D"/>
    <w:rsid w:val="00E55B79"/>
    <w:rsid w:val="00EC5D8F"/>
    <w:rsid w:val="00EE256B"/>
    <w:rsid w:val="00EE3D7D"/>
    <w:rsid w:val="00EF5841"/>
    <w:rsid w:val="00F1464B"/>
    <w:rsid w:val="00F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7B8BB"/>
  <w15:docId w15:val="{591FA429-D5BE-439B-B340-A96AFB0B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8F1AD0"/>
    <w:rPr>
      <w:color w:val="CC990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1AD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146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73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747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ongoosejs.com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mongodb.org/download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4FBBE0D7247A6A1F0BC9A775F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E03-F786-4AAB-8D35-78E04040B8C8}"/>
      </w:docPartPr>
      <w:docPartBody>
        <w:p w:rsidR="00AF2214" w:rsidRDefault="00F82ED7">
          <w:pPr>
            <w:pStyle w:val="8674FBBE0D7247A6A1F0BC9A775F2AF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73C99F0912848C385A532F004EF4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4911-01E2-46D8-960D-38C3BC9B3683}"/>
      </w:docPartPr>
      <w:docPartBody>
        <w:p w:rsidR="00AF2214" w:rsidRDefault="00F82ED7">
          <w:pPr>
            <w:pStyle w:val="773C99F0912848C385A532F004EF4A4B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14"/>
    <w:rsid w:val="008C04C0"/>
    <w:rsid w:val="00932DB7"/>
    <w:rsid w:val="00AF2214"/>
    <w:rsid w:val="00B124D4"/>
    <w:rsid w:val="00C1072F"/>
    <w:rsid w:val="00D13695"/>
    <w:rsid w:val="00F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674FBBE0D7247A6A1F0BC9A775F2AFC">
    <w:name w:val="8674FBBE0D7247A6A1F0BC9A775F2AFC"/>
  </w:style>
  <w:style w:type="paragraph" w:customStyle="1" w:styleId="773C99F0912848C385A532F004EF4A4B">
    <w:name w:val="773C99F0912848C385A532F004EF4A4B"/>
  </w:style>
  <w:style w:type="paragraph" w:customStyle="1" w:styleId="FF7B08F082EF4B9D81AA0A9FDF339E87">
    <w:name w:val="FF7B08F082EF4B9D81AA0A9FDF339E87"/>
  </w:style>
  <w:style w:type="paragraph" w:customStyle="1" w:styleId="911C7C9594BB40D9998F7E62D3ACE64D">
    <w:name w:val="911C7C9594BB40D9998F7E62D3ACE64D"/>
  </w:style>
  <w:style w:type="paragraph" w:customStyle="1" w:styleId="1C06174FB60C4033AC241BC1F1C6D999">
    <w:name w:val="1C06174FB60C4033AC241BC1F1C6D999"/>
  </w:style>
  <w:style w:type="paragraph" w:customStyle="1" w:styleId="F09D91E3DA0D41328F60FD9F42D2C82C">
    <w:name w:val="F09D91E3DA0D41328F60FD9F42D2C82C"/>
  </w:style>
  <w:style w:type="paragraph" w:customStyle="1" w:styleId="E10703B2ED44476F9A26C441784BF272">
    <w:name w:val="E10703B2ED44476F9A26C441784BF272"/>
  </w:style>
  <w:style w:type="paragraph" w:customStyle="1" w:styleId="73C1D9E03807457FA0C794CB68DDA03C">
    <w:name w:val="73C1D9E03807457FA0C794CB68DDA03C"/>
  </w:style>
  <w:style w:type="paragraph" w:customStyle="1" w:styleId="82B7EB304F094BBCB71D5BA0D881080B">
    <w:name w:val="82B7EB304F094BBCB71D5BA0D881080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02B7280EA1CF41D296386EF369BFF098">
    <w:name w:val="02B7280EA1CF41D296386EF369BFF098"/>
  </w:style>
  <w:style w:type="paragraph" w:customStyle="1" w:styleId="4EE6508A661D4D1EB620002E4DF012F9">
    <w:name w:val="4EE6508A661D4D1EB620002E4DF012F9"/>
  </w:style>
  <w:style w:type="paragraph" w:customStyle="1" w:styleId="1F166CD6670E43A792C7D34773D2DE78">
    <w:name w:val="1F166CD6670E43A792C7D34773D2DE78"/>
  </w:style>
  <w:style w:type="paragraph" w:customStyle="1" w:styleId="ADDE64D98D73441C93E5CDAECBD7E072">
    <w:name w:val="ADDE64D98D73441C93E5CDAECBD7E072"/>
  </w:style>
  <w:style w:type="paragraph" w:customStyle="1" w:styleId="019B40C436454AFDB1BC28682BAE4BD2">
    <w:name w:val="019B40C436454AFDB1BC28682BAE4BD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3851F2496B844AEA2B2E48A8D87BE19">
    <w:name w:val="23851F2496B844AEA2B2E48A8D87BE19"/>
  </w:style>
  <w:style w:type="paragraph" w:customStyle="1" w:styleId="6ED3E2DFCED24C03B82D14F43BCBA125">
    <w:name w:val="6ED3E2DFCED24C03B82D14F43BCBA125"/>
  </w:style>
  <w:style w:type="paragraph" w:customStyle="1" w:styleId="D8BB4E1726DA4E008670E49A6F5B6571">
    <w:name w:val="D8BB4E1726DA4E008670E49A6F5B6571"/>
  </w:style>
  <w:style w:type="paragraph" w:customStyle="1" w:styleId="A8BE3C2FA7C74E13B57333E68A341D8E">
    <w:name w:val="A8BE3C2FA7C74E13B57333E68A341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3D384FC-E6C7-4C9C-AE49-E13958D8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240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APPSERVER и DATABASE</dc:creator>
  <cp:lastModifiedBy>Denisov Kirill</cp:lastModifiedBy>
  <cp:revision>10</cp:revision>
  <dcterms:created xsi:type="dcterms:W3CDTF">2017-09-18T05:02:00Z</dcterms:created>
  <dcterms:modified xsi:type="dcterms:W3CDTF">2018-09-17T06:30:00Z</dcterms:modified>
</cp:coreProperties>
</file>