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674FBBE0D7247A6A1F0BC9A775F2AFC"/>
        </w:placeholder>
        <w:docPartList>
          <w:docPartGallery w:val="Quick Parts"/>
          <w:docPartCategory w:val=" Resume Name"/>
        </w:docPartList>
      </w:sdtPr>
      <w:sdtEndPr/>
      <w:sdtContent>
        <w:p w:rsidR="00D00B29" w:rsidRPr="00F1464B" w:rsidRDefault="00A83980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773C99F0912848C385A532F004EF4A4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944BB">
                <w:rPr>
                  <w:lang w:val="ru-RU"/>
                </w:rPr>
                <w:t>сессия и ввод данных</w:t>
              </w:r>
            </w:sdtContent>
          </w:sdt>
        </w:p>
        <w:p w:rsidR="00D00B29" w:rsidRDefault="00A83980"/>
      </w:sdtContent>
    </w:sdt>
    <w:p w:rsidR="00E944BB" w:rsidRPr="00A63B19" w:rsidRDefault="00E944BB">
      <w:r w:rsidRPr="00E944BB">
        <w:rPr>
          <w:lang w:val="ru-RU"/>
        </w:rPr>
        <w:t xml:space="preserve">В этом проекте вы продолжите работу над </w:t>
      </w:r>
      <w:r>
        <w:rPr>
          <w:lang w:val="ru-RU"/>
        </w:rPr>
        <w:t>предыдущим проектом</w:t>
      </w:r>
      <w:r w:rsidRPr="00E944BB">
        <w:rPr>
          <w:lang w:val="ru-RU"/>
        </w:rPr>
        <w:t xml:space="preserve">, добавив возможность входа в систему, </w:t>
      </w:r>
      <w:r>
        <w:rPr>
          <w:lang w:val="ru-RU"/>
        </w:rPr>
        <w:t xml:space="preserve">добавления </w:t>
      </w:r>
      <w:r w:rsidRPr="00E944BB">
        <w:rPr>
          <w:lang w:val="ru-RU"/>
        </w:rPr>
        <w:t>комментариев к фотографиям и загрузки новых фотографий. Обратите внимание, что эти новые функциональные дополнения</w:t>
      </w:r>
      <w:r>
        <w:rPr>
          <w:lang w:val="ru-RU"/>
        </w:rPr>
        <w:t xml:space="preserve"> потребуют изменения как внешнего</w:t>
      </w:r>
      <w:r w:rsidRPr="00E944BB">
        <w:rPr>
          <w:lang w:val="ru-RU"/>
        </w:rPr>
        <w:t xml:space="preserve"> интерфейс</w:t>
      </w:r>
      <w:r>
        <w:rPr>
          <w:lang w:val="ru-RU"/>
        </w:rPr>
        <w:t>а</w:t>
      </w:r>
      <w:r w:rsidRPr="00E944BB">
        <w:rPr>
          <w:lang w:val="ru-RU"/>
        </w:rPr>
        <w:t xml:space="preserve"> (</w:t>
      </w:r>
      <w:r>
        <w:rPr>
          <w:lang w:val="ru-RU"/>
        </w:rPr>
        <w:t>фронт-</w:t>
      </w:r>
      <w:r w:rsidRPr="00E944BB">
        <w:rPr>
          <w:lang w:val="ru-RU"/>
        </w:rPr>
        <w:t>приложение), так и веб-сервер</w:t>
      </w:r>
      <w:r>
        <w:rPr>
          <w:lang w:val="ru-RU"/>
        </w:rPr>
        <w:t>а</w:t>
      </w:r>
      <w:r w:rsidRPr="00E944BB">
        <w:rPr>
          <w:lang w:val="ru-RU"/>
        </w:rPr>
        <w:t xml:space="preserve"> </w:t>
      </w:r>
      <w:r>
        <w:rPr>
          <w:lang w:val="ru-RU"/>
        </w:rPr>
        <w:t>и базы</w:t>
      </w:r>
      <w:r w:rsidRPr="00E944BB">
        <w:rPr>
          <w:lang w:val="ru-RU"/>
        </w:rPr>
        <w:t xml:space="preserve"> данных </w:t>
      </w:r>
      <w:r w:rsidRPr="00E944BB">
        <w:t>MongoDB</w:t>
      </w:r>
    </w:p>
    <w:p w:rsidR="00D00B29" w:rsidRPr="00296AC4" w:rsidRDefault="008F1AD0">
      <w:pPr>
        <w:pStyle w:val="SectionHeading"/>
        <w:rPr>
          <w:lang w:val="ru-RU"/>
        </w:rPr>
      </w:pPr>
      <w:r>
        <w:rPr>
          <w:lang w:val="ru-RU"/>
        </w:rPr>
        <w:t>Установка</w:t>
      </w:r>
      <w:r w:rsidR="006747F5" w:rsidRPr="00296AC4">
        <w:rPr>
          <w:lang w:val="ru-RU"/>
        </w:rPr>
        <w:t xml:space="preserve"> </w:t>
      </w:r>
    </w:p>
    <w:p w:rsidR="006747F5" w:rsidRDefault="006747F5" w:rsidP="008F1AD0">
      <w:pPr>
        <w:pStyle w:val="NoSpacing"/>
        <w:rPr>
          <w:lang w:val="ru-RU"/>
        </w:rPr>
      </w:pPr>
    </w:p>
    <w:p w:rsidR="00A63B19" w:rsidRP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 xml:space="preserve">Как и в </w:t>
      </w:r>
      <w:r>
        <w:rPr>
          <w:lang w:val="ru-RU"/>
        </w:rPr>
        <w:t>предыдущем проекте</w:t>
      </w:r>
      <w:r w:rsidRPr="00A63B19">
        <w:rPr>
          <w:lang w:val="ru-RU"/>
        </w:rPr>
        <w:t xml:space="preserve">, вы начинаете с копирования файлов вашего каталога предыдущего проекта в новый каталог (убедитесь, что все скрытые файлы также перенесены, включая файл .jshintrc). Извлеките содержимое этого zip-файла в </w:t>
      </w:r>
      <w:r>
        <w:rPr>
          <w:lang w:val="ru-RU"/>
        </w:rPr>
        <w:t xml:space="preserve">новый </w:t>
      </w:r>
      <w:r w:rsidRPr="00A63B19">
        <w:rPr>
          <w:lang w:val="ru-RU"/>
        </w:rPr>
        <w:t xml:space="preserve">каталог. Этот zip-файл добавит несколько новых файлов. Выполняйте всю свою работу для этого проекта в </w:t>
      </w:r>
      <w:r>
        <w:rPr>
          <w:lang w:val="ru-RU"/>
        </w:rPr>
        <w:t>этом новом каталоге</w:t>
      </w:r>
      <w:r w:rsidRPr="00A63B19">
        <w:rPr>
          <w:lang w:val="ru-RU"/>
        </w:rPr>
        <w:t>.</w:t>
      </w:r>
    </w:p>
    <w:p w:rsidR="00A63B19" w:rsidRPr="00A63B19" w:rsidRDefault="00A63B19" w:rsidP="00A63B19">
      <w:pPr>
        <w:pStyle w:val="NoSpacing"/>
        <w:rPr>
          <w:lang w:val="ru-RU"/>
        </w:rPr>
      </w:pPr>
    </w:p>
    <w:p w:rsidR="00A63B19" w:rsidRP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 xml:space="preserve">Чтобы выполнить это задание, вам нужно получить некоторые новые </w:t>
      </w:r>
      <w:r>
        <w:t>node</w:t>
      </w:r>
      <w:r w:rsidRPr="00A63B19">
        <w:rPr>
          <w:lang w:val="ru-RU"/>
        </w:rPr>
        <w:t>-</w:t>
      </w:r>
      <w:r w:rsidRPr="00A63B19">
        <w:rPr>
          <w:lang w:val="ru-RU"/>
        </w:rPr>
        <w:t xml:space="preserve">модули и добавить их на ваш веб-сервер и в </w:t>
      </w:r>
      <w:r>
        <w:rPr>
          <w:lang w:val="ru-RU"/>
        </w:rPr>
        <w:t>фронт</w:t>
      </w:r>
      <w:r w:rsidRPr="00A63B19">
        <w:rPr>
          <w:lang w:val="ru-RU"/>
        </w:rPr>
        <w:t xml:space="preserve"> приложение. Для извлечения модуля используйте команду npm install --save &lt;module&gt;, которая будет извлекать модуля </w:t>
      </w:r>
      <w:r>
        <w:rPr>
          <w:lang w:val="ru-RU"/>
        </w:rPr>
        <w:t xml:space="preserve">с именем </w:t>
      </w:r>
      <w:r w:rsidRPr="00A63B19">
        <w:rPr>
          <w:lang w:val="ru-RU"/>
        </w:rPr>
        <w:t xml:space="preserve">&lt;module&gt; в каталог node_modules и добавлять зависимость в файл package.json. Используйте функцию require для добавления модуля </w:t>
      </w:r>
      <w:r>
        <w:rPr>
          <w:lang w:val="ru-RU"/>
        </w:rPr>
        <w:t>в</w:t>
      </w:r>
      <w:r w:rsidRPr="00A63B19">
        <w:rPr>
          <w:lang w:val="ru-RU"/>
        </w:rPr>
        <w:t xml:space="preserve"> ваш веб-сервер.</w:t>
      </w:r>
    </w:p>
    <w:p w:rsidR="00A63B19" w:rsidRPr="00A63B19" w:rsidRDefault="00A63B19" w:rsidP="00A63B19">
      <w:pPr>
        <w:pStyle w:val="NoSpacing"/>
        <w:rPr>
          <w:lang w:val="ru-RU"/>
        </w:rPr>
      </w:pPr>
    </w:p>
    <w:p w:rsidR="00A63B19" w:rsidRP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 xml:space="preserve">Вам нужно будет извлечь следующие модули Express в модули вашего </w:t>
      </w:r>
      <w:r>
        <w:rPr>
          <w:lang w:val="ru-RU"/>
        </w:rPr>
        <w:t>приложения</w:t>
      </w:r>
      <w:r w:rsidRPr="00A63B19">
        <w:rPr>
          <w:lang w:val="ru-RU"/>
        </w:rPr>
        <w:t>:</w:t>
      </w:r>
    </w:p>
    <w:p w:rsid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 xml:space="preserve">express-session - Экспресс-сессия </w:t>
      </w:r>
      <w:r>
        <w:rPr>
          <w:lang w:val="ru-RU"/>
        </w:rPr>
        <w:t>–</w:t>
      </w:r>
      <w:r w:rsidRPr="00A63B19">
        <w:rPr>
          <w:lang w:val="ru-RU"/>
        </w:rPr>
        <w:t xml:space="preserve"> </w:t>
      </w:r>
      <w:r>
        <w:rPr>
          <w:lang w:val="ru-RU"/>
        </w:rPr>
        <w:t>для управления сессиями</w:t>
      </w:r>
      <w:r w:rsidRPr="00A63B19">
        <w:rPr>
          <w:lang w:val="ru-RU"/>
        </w:rPr>
        <w:t xml:space="preserve">. </w:t>
      </w:r>
    </w:p>
    <w:p w:rsidR="00A63B19" w:rsidRDefault="00A63B19" w:rsidP="00A63B19">
      <w:pPr>
        <w:pStyle w:val="NoSpacing"/>
        <w:rPr>
          <w:lang w:val="ru-RU"/>
        </w:rPr>
      </w:pPr>
    </w:p>
    <w:p w:rsid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>body-parser - body-parser - для разбора тела HTTP-запросов. Вы можете использовать его для разбора закодированных JSON-запросов POST-запросов, которые мы используем в нашем API-интерфейсе сервера. Например, если вы передадите запрос с телом, состоящим из объекта JSON с параметром parameter_name, он будет отображаться в обработчике запроса Express как request.body.parameter_name.</w:t>
      </w:r>
    </w:p>
    <w:p w:rsidR="00A63B19" w:rsidRPr="00A63B19" w:rsidRDefault="00A63B19" w:rsidP="00A63B19">
      <w:pPr>
        <w:pStyle w:val="NoSpacing"/>
        <w:rPr>
          <w:lang w:val="ru-RU"/>
        </w:rPr>
      </w:pPr>
    </w:p>
    <w:p w:rsidR="00A63B19" w:rsidRP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 xml:space="preserve">multer - multer - еще один экспресс-посредник Express middleware, который способен обрабатывать формы </w:t>
      </w:r>
      <w:r>
        <w:rPr>
          <w:lang w:val="ru-RU"/>
        </w:rPr>
        <w:t>которые содержат файлы</w:t>
      </w:r>
      <w:r w:rsidRPr="00A63B19">
        <w:rPr>
          <w:lang w:val="ru-RU"/>
        </w:rPr>
        <w:t>, которые нам нужны для загрузки фотографий.</w:t>
      </w:r>
    </w:p>
    <w:p w:rsid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>В большинстве систем следующая команда должна извлекать вышеуказанные модули:</w:t>
      </w:r>
    </w:p>
    <w:p w:rsidR="00A63B19" w:rsidRDefault="00A63B19" w:rsidP="00A63B19">
      <w:pPr>
        <w:pStyle w:val="NoSpacing"/>
        <w:rPr>
          <w:lang w:val="ru-RU"/>
        </w:rPr>
      </w:pPr>
    </w:p>
    <w:p w:rsidR="00A63B19" w:rsidRPr="00A63B19" w:rsidRDefault="00A63B19" w:rsidP="00A63B19">
      <w:pPr>
        <w:pStyle w:val="NoSpacing"/>
        <w:rPr>
          <w:b/>
        </w:rPr>
      </w:pPr>
      <w:proofErr w:type="spellStart"/>
      <w:proofErr w:type="gramStart"/>
      <w:r w:rsidRPr="00A63B19">
        <w:rPr>
          <w:b/>
        </w:rPr>
        <w:t>npm</w:t>
      </w:r>
      <w:proofErr w:type="spellEnd"/>
      <w:r w:rsidRPr="00A63B19">
        <w:rPr>
          <w:b/>
        </w:rPr>
        <w:t xml:space="preserve">  install</w:t>
      </w:r>
      <w:proofErr w:type="gramEnd"/>
      <w:r w:rsidRPr="00A63B19">
        <w:rPr>
          <w:b/>
        </w:rPr>
        <w:t xml:space="preserve"> --save express-session</w:t>
      </w:r>
    </w:p>
    <w:p w:rsidR="00A63B19" w:rsidRPr="00A63B19" w:rsidRDefault="00A63B19" w:rsidP="00A63B19">
      <w:pPr>
        <w:pStyle w:val="NoSpacing"/>
        <w:rPr>
          <w:b/>
        </w:rPr>
      </w:pPr>
      <w:proofErr w:type="spellStart"/>
      <w:proofErr w:type="gramStart"/>
      <w:r w:rsidRPr="00A63B19">
        <w:rPr>
          <w:b/>
        </w:rPr>
        <w:t>npm</w:t>
      </w:r>
      <w:proofErr w:type="spellEnd"/>
      <w:r w:rsidRPr="00A63B19">
        <w:rPr>
          <w:b/>
        </w:rPr>
        <w:t xml:space="preserve">  install</w:t>
      </w:r>
      <w:proofErr w:type="gramEnd"/>
      <w:r w:rsidRPr="00A63B19">
        <w:rPr>
          <w:b/>
        </w:rPr>
        <w:t xml:space="preserve"> --save body-parser</w:t>
      </w:r>
    </w:p>
    <w:p w:rsidR="00A63B19" w:rsidRPr="00A63B19" w:rsidRDefault="00A63B19" w:rsidP="00A63B19">
      <w:pPr>
        <w:pStyle w:val="NoSpacing"/>
        <w:rPr>
          <w:b/>
        </w:rPr>
      </w:pPr>
      <w:proofErr w:type="spellStart"/>
      <w:proofErr w:type="gramStart"/>
      <w:r w:rsidRPr="00A63B19">
        <w:rPr>
          <w:b/>
        </w:rPr>
        <w:t>npm</w:t>
      </w:r>
      <w:proofErr w:type="spellEnd"/>
      <w:r w:rsidRPr="00A63B19">
        <w:rPr>
          <w:b/>
        </w:rPr>
        <w:t xml:space="preserve">  install</w:t>
      </w:r>
      <w:proofErr w:type="gramEnd"/>
      <w:r w:rsidRPr="00A63B19">
        <w:rPr>
          <w:b/>
        </w:rPr>
        <w:t xml:space="preserve"> --save </w:t>
      </w:r>
      <w:proofErr w:type="spellStart"/>
      <w:r w:rsidRPr="00A63B19">
        <w:rPr>
          <w:b/>
        </w:rPr>
        <w:t>multer</w:t>
      </w:r>
      <w:proofErr w:type="spellEnd"/>
    </w:p>
    <w:p w:rsidR="00A63B19" w:rsidRDefault="00A63B19" w:rsidP="00A63B19">
      <w:pPr>
        <w:pStyle w:val="NoSpacing"/>
      </w:pPr>
    </w:p>
    <w:p w:rsidR="00A63B19" w:rsidRP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 xml:space="preserve">Добавьте их в свой </w:t>
      </w:r>
      <w:proofErr w:type="spellStart"/>
      <w:r w:rsidRPr="00A63B19">
        <w:t>webServer</w:t>
      </w:r>
      <w:proofErr w:type="spellEnd"/>
      <w:r w:rsidRPr="00A63B19">
        <w:rPr>
          <w:lang w:val="ru-RU"/>
        </w:rPr>
        <w:t>.</w:t>
      </w:r>
      <w:proofErr w:type="spellStart"/>
      <w:r w:rsidRPr="00A63B19">
        <w:t>js</w:t>
      </w:r>
      <w:proofErr w:type="spellEnd"/>
      <w:r w:rsidRPr="00A63B19">
        <w:rPr>
          <w:lang w:val="ru-RU"/>
        </w:rPr>
        <w:t xml:space="preserve">, используя инструкции </w:t>
      </w:r>
      <w:r w:rsidRPr="00A63B19">
        <w:t>require</w:t>
      </w:r>
      <w:r w:rsidRPr="00A63B19">
        <w:rPr>
          <w:lang w:val="ru-RU"/>
        </w:rPr>
        <w:t>:</w:t>
      </w:r>
    </w:p>
    <w:p w:rsidR="00A63B19" w:rsidRDefault="00A63B19" w:rsidP="00A63B19">
      <w:pPr>
        <w:pStyle w:val="NoSpacing"/>
      </w:pPr>
    </w:p>
    <w:p w:rsidR="00A63B19" w:rsidRPr="00A63B19" w:rsidRDefault="00A63B19" w:rsidP="00A63B19">
      <w:pPr>
        <w:pStyle w:val="NoSpacing"/>
        <w:rPr>
          <w:b/>
        </w:rPr>
      </w:pPr>
      <w:proofErr w:type="spellStart"/>
      <w:r w:rsidRPr="00A63B19">
        <w:rPr>
          <w:b/>
        </w:rPr>
        <w:t>var</w:t>
      </w:r>
      <w:proofErr w:type="spellEnd"/>
      <w:r w:rsidRPr="00A63B19">
        <w:rPr>
          <w:b/>
        </w:rPr>
        <w:t xml:space="preserve"> session = require('express-session');</w:t>
      </w:r>
    </w:p>
    <w:p w:rsidR="00A63B19" w:rsidRPr="00A63B19" w:rsidRDefault="00A63B19" w:rsidP="00A63B19">
      <w:pPr>
        <w:pStyle w:val="NoSpacing"/>
        <w:rPr>
          <w:b/>
        </w:rPr>
      </w:pPr>
      <w:proofErr w:type="spellStart"/>
      <w:r w:rsidRPr="00A63B19">
        <w:rPr>
          <w:b/>
        </w:rPr>
        <w:t>var</w:t>
      </w:r>
      <w:proofErr w:type="spellEnd"/>
      <w:r w:rsidRPr="00A63B19">
        <w:rPr>
          <w:b/>
        </w:rPr>
        <w:t xml:space="preserve"> </w:t>
      </w:r>
      <w:proofErr w:type="spellStart"/>
      <w:r w:rsidRPr="00A63B19">
        <w:rPr>
          <w:b/>
        </w:rPr>
        <w:t>bodyParser</w:t>
      </w:r>
      <w:proofErr w:type="spellEnd"/>
      <w:r w:rsidRPr="00A63B19">
        <w:rPr>
          <w:b/>
        </w:rPr>
        <w:t xml:space="preserve"> = require('body-parser');</w:t>
      </w:r>
    </w:p>
    <w:p w:rsidR="00A63B19" w:rsidRPr="00A63B19" w:rsidRDefault="00A63B19" w:rsidP="00A63B19">
      <w:pPr>
        <w:pStyle w:val="NoSpacing"/>
        <w:rPr>
          <w:b/>
        </w:rPr>
      </w:pPr>
      <w:proofErr w:type="spellStart"/>
      <w:r w:rsidRPr="00A63B19">
        <w:rPr>
          <w:b/>
        </w:rPr>
        <w:lastRenderedPageBreak/>
        <w:t>var</w:t>
      </w:r>
      <w:proofErr w:type="spellEnd"/>
      <w:r w:rsidRPr="00A63B19">
        <w:rPr>
          <w:b/>
        </w:rPr>
        <w:t xml:space="preserve"> </w:t>
      </w:r>
      <w:proofErr w:type="spellStart"/>
      <w:r w:rsidRPr="00A63B19">
        <w:rPr>
          <w:b/>
        </w:rPr>
        <w:t>multer</w:t>
      </w:r>
      <w:proofErr w:type="spellEnd"/>
      <w:r w:rsidRPr="00A63B19">
        <w:rPr>
          <w:b/>
        </w:rPr>
        <w:t xml:space="preserve"> = require('</w:t>
      </w:r>
      <w:proofErr w:type="spellStart"/>
      <w:r w:rsidRPr="00A63B19">
        <w:rPr>
          <w:b/>
        </w:rPr>
        <w:t>multer</w:t>
      </w:r>
      <w:proofErr w:type="spellEnd"/>
      <w:r w:rsidRPr="00A63B19">
        <w:rPr>
          <w:b/>
        </w:rPr>
        <w:t>');</w:t>
      </w:r>
    </w:p>
    <w:p w:rsidR="00A63B19" w:rsidRDefault="00A63B19" w:rsidP="00A63B19">
      <w:pPr>
        <w:pStyle w:val="NoSpacing"/>
      </w:pPr>
    </w:p>
    <w:p w:rsidR="00A63B19" w:rsidRPr="00A63B19" w:rsidRDefault="00A63B19" w:rsidP="00A63B19">
      <w:pPr>
        <w:pStyle w:val="NoSpacing"/>
        <w:rPr>
          <w:lang w:val="ru-RU"/>
        </w:rPr>
      </w:pPr>
      <w:r w:rsidRPr="00A63B19">
        <w:rPr>
          <w:lang w:val="ru-RU"/>
        </w:rPr>
        <w:t xml:space="preserve">Наконец, вам нужно добавить </w:t>
      </w:r>
      <w:r w:rsidR="007D5BF5">
        <w:rPr>
          <w:lang w:val="ru-RU"/>
        </w:rPr>
        <w:t>дополнительные модули в приложение</w:t>
      </w:r>
      <w:r w:rsidRPr="00A63B19">
        <w:rPr>
          <w:lang w:val="ru-RU"/>
        </w:rPr>
        <w:t>:</w:t>
      </w:r>
    </w:p>
    <w:p w:rsidR="00A63B19" w:rsidRPr="00A63B19" w:rsidRDefault="00A63B19" w:rsidP="00A63B19">
      <w:pPr>
        <w:pStyle w:val="NoSpacing"/>
        <w:rPr>
          <w:lang w:val="ru-RU"/>
        </w:rPr>
      </w:pPr>
    </w:p>
    <w:p w:rsidR="007D5BF5" w:rsidRPr="007D5BF5" w:rsidRDefault="007D5BF5" w:rsidP="007D5BF5">
      <w:pPr>
        <w:pStyle w:val="NoSpacing"/>
      </w:pPr>
      <w:proofErr w:type="spellStart"/>
      <w:proofErr w:type="gramStart"/>
      <w:r w:rsidRPr="007D5BF5">
        <w:t>app.use</w:t>
      </w:r>
      <w:proofErr w:type="spellEnd"/>
      <w:r w:rsidRPr="007D5BF5">
        <w:t>(</w:t>
      </w:r>
      <w:proofErr w:type="gramEnd"/>
      <w:r w:rsidRPr="007D5BF5">
        <w:t>session({secret: '</w:t>
      </w:r>
      <w:proofErr w:type="spellStart"/>
      <w:r w:rsidRPr="007D5BF5">
        <w:t>secretKey</w:t>
      </w:r>
      <w:proofErr w:type="spellEnd"/>
      <w:r w:rsidRPr="007D5BF5">
        <w:t xml:space="preserve">', resave: false, </w:t>
      </w:r>
      <w:proofErr w:type="spellStart"/>
      <w:r w:rsidRPr="007D5BF5">
        <w:t>saveUninitialized</w:t>
      </w:r>
      <w:proofErr w:type="spellEnd"/>
      <w:r w:rsidRPr="007D5BF5">
        <w:t>: false}));</w:t>
      </w:r>
    </w:p>
    <w:p w:rsidR="007D5BF5" w:rsidRPr="007D5BF5" w:rsidRDefault="007D5BF5" w:rsidP="007D5BF5">
      <w:pPr>
        <w:pStyle w:val="NoSpacing"/>
        <w:rPr>
          <w:lang w:val="ru-RU"/>
        </w:rPr>
      </w:pPr>
      <w:r w:rsidRPr="007D5BF5">
        <w:rPr>
          <w:lang w:val="ru-RU"/>
        </w:rPr>
        <w:t>app.use(bodyParser.json());</w:t>
      </w:r>
    </w:p>
    <w:p w:rsidR="00A63B19" w:rsidRPr="00A63B19" w:rsidRDefault="00A63B19" w:rsidP="00A63B19">
      <w:pPr>
        <w:pStyle w:val="NoSpacing"/>
        <w:rPr>
          <w:lang w:val="ru-RU"/>
        </w:rPr>
      </w:pPr>
    </w:p>
    <w:p w:rsidR="007D5BF5" w:rsidRDefault="007D5BF5" w:rsidP="007D5BF5">
      <w:pPr>
        <w:pStyle w:val="NoSpacing"/>
        <w:rPr>
          <w:lang w:val="ru-RU"/>
        </w:rPr>
      </w:pPr>
      <w:r w:rsidRPr="007D5BF5">
        <w:rPr>
          <w:lang w:val="ru-RU"/>
        </w:rPr>
        <w:t xml:space="preserve">где «secretKey» - </w:t>
      </w:r>
      <w:r>
        <w:rPr>
          <w:lang w:val="ru-RU"/>
        </w:rPr>
        <w:t>произвольный ключ</w:t>
      </w:r>
      <w:r w:rsidRPr="007D5BF5">
        <w:rPr>
          <w:lang w:val="ru-RU"/>
        </w:rPr>
        <w:t xml:space="preserve">, который вы используете для криптографической защиты cookie </w:t>
      </w:r>
      <w:r>
        <w:rPr>
          <w:lang w:val="ru-RU"/>
        </w:rPr>
        <w:t>сессии</w:t>
      </w:r>
      <w:r w:rsidRPr="007D5BF5">
        <w:rPr>
          <w:lang w:val="ru-RU"/>
        </w:rPr>
        <w:t xml:space="preserve">. Мы будем использовать </w:t>
      </w:r>
      <w:r>
        <w:rPr>
          <w:lang w:val="ru-RU"/>
        </w:rPr>
        <w:t>библиотеку</w:t>
      </w:r>
      <w:r w:rsidRPr="007D5BF5">
        <w:rPr>
          <w:lang w:val="ru-RU"/>
        </w:rPr>
        <w:t xml:space="preserve"> multer в коде для загрузки фотографий.</w:t>
      </w:r>
    </w:p>
    <w:p w:rsidR="007D5BF5" w:rsidRPr="007D5BF5" w:rsidRDefault="007D5BF5" w:rsidP="007D5BF5">
      <w:pPr>
        <w:pStyle w:val="NoSpacing"/>
        <w:rPr>
          <w:lang w:val="ru-RU"/>
        </w:rPr>
      </w:pPr>
    </w:p>
    <w:p w:rsidR="007D5BF5" w:rsidRPr="007D5BF5" w:rsidRDefault="007D5BF5" w:rsidP="007D5BF5">
      <w:pPr>
        <w:pStyle w:val="NoSpacing"/>
        <w:rPr>
          <w:lang w:val="ru-RU"/>
        </w:rPr>
      </w:pPr>
      <w:r>
        <w:rPr>
          <w:lang w:val="ru-RU"/>
        </w:rPr>
        <w:t>Как и в предыдущей работе, н</w:t>
      </w:r>
      <w:r w:rsidRPr="007D5BF5">
        <w:rPr>
          <w:lang w:val="ru-RU"/>
        </w:rPr>
        <w:t>а стороне браузера</w:t>
      </w:r>
      <w:r>
        <w:rPr>
          <w:lang w:val="ru-RU"/>
        </w:rPr>
        <w:t xml:space="preserve"> вам нужно будет использовать $</w:t>
      </w:r>
      <w:r w:rsidRPr="007D5BF5">
        <w:rPr>
          <w:lang w:val="ru-RU"/>
        </w:rPr>
        <w:t>resource для обмена моделями с веб-сервером.</w:t>
      </w:r>
    </w:p>
    <w:p w:rsidR="007D5BF5" w:rsidRPr="007D5BF5" w:rsidRDefault="007D5BF5" w:rsidP="007D5BF5">
      <w:pPr>
        <w:pStyle w:val="NoSpacing"/>
        <w:rPr>
          <w:lang w:val="ru-RU"/>
        </w:rPr>
      </w:pPr>
    </w:p>
    <w:p w:rsidR="007D5BF5" w:rsidRPr="007D5BF5" w:rsidRDefault="007D5BF5" w:rsidP="007D5BF5">
      <w:pPr>
        <w:pStyle w:val="NoSpacing"/>
        <w:rPr>
          <w:lang w:val="ru-RU"/>
        </w:rPr>
      </w:pPr>
      <w:r w:rsidRPr="007D5BF5">
        <w:rPr>
          <w:lang w:val="ru-RU"/>
        </w:rPr>
        <w:t xml:space="preserve">Как и в предыдущем задании, мы предоставляем тест Mocha API-интерфейса сервера, чтобы вы могли </w:t>
      </w:r>
      <w:r>
        <w:rPr>
          <w:lang w:val="ru-RU"/>
        </w:rPr>
        <w:t xml:space="preserve">имели представление что будет возвращаться от сервера чтобы разработать </w:t>
      </w:r>
      <w:r w:rsidRPr="007D5BF5">
        <w:rPr>
          <w:lang w:val="ru-RU"/>
        </w:rPr>
        <w:t xml:space="preserve">код </w:t>
      </w:r>
      <w:r>
        <w:t>front</w:t>
      </w:r>
      <w:r w:rsidRPr="007D5BF5">
        <w:rPr>
          <w:lang w:val="ru-RU"/>
        </w:rPr>
        <w:t>-</w:t>
      </w:r>
      <w:r>
        <w:t>end</w:t>
      </w:r>
      <w:r w:rsidRPr="007D5BF5">
        <w:rPr>
          <w:lang w:val="ru-RU"/>
        </w:rPr>
        <w:t xml:space="preserve">. </w:t>
      </w:r>
    </w:p>
    <w:p w:rsidR="007D5BF5" w:rsidRPr="007D5BF5" w:rsidRDefault="007D5BF5" w:rsidP="007D5BF5">
      <w:pPr>
        <w:pStyle w:val="NoSpacing"/>
        <w:rPr>
          <w:lang w:val="ru-RU"/>
        </w:rPr>
      </w:pPr>
    </w:p>
    <w:p w:rsidR="00A63B19" w:rsidRPr="00A63B19" w:rsidRDefault="007D5BF5" w:rsidP="007D5BF5">
      <w:pPr>
        <w:pStyle w:val="NoSpacing"/>
        <w:rPr>
          <w:lang w:val="ru-RU"/>
        </w:rPr>
      </w:pPr>
      <w:r w:rsidRPr="007D5BF5">
        <w:rPr>
          <w:lang w:val="ru-RU"/>
        </w:rPr>
        <w:t>Как и в предыдущем проекте, вам нужно будет запустить экземпляр MongoDB. Запустите MongoDB, выполнив команду:</w:t>
      </w:r>
    </w:p>
    <w:p w:rsidR="00A63B19" w:rsidRDefault="00A63B19" w:rsidP="00A63B19">
      <w:pPr>
        <w:pStyle w:val="NoSpacing"/>
        <w:rPr>
          <w:lang w:val="ru-RU"/>
        </w:rPr>
      </w:pPr>
    </w:p>
    <w:p w:rsidR="007D5BF5" w:rsidRPr="007D5BF5" w:rsidRDefault="007D5BF5" w:rsidP="007D5BF5">
      <w:pPr>
        <w:pStyle w:val="NoSpacing"/>
        <w:rPr>
          <w:b/>
          <w:lang w:val="ru-RU"/>
        </w:rPr>
      </w:pPr>
      <w:r w:rsidRPr="007D5BF5">
        <w:rPr>
          <w:b/>
          <w:lang w:val="ru-RU"/>
        </w:rPr>
        <w:t>mongod</w:t>
      </w:r>
    </w:p>
    <w:p w:rsidR="007D5BF5" w:rsidRDefault="007D5BF5" w:rsidP="007D5BF5">
      <w:pPr>
        <w:pStyle w:val="NoSpacing"/>
        <w:rPr>
          <w:lang w:val="ru-RU"/>
        </w:rPr>
      </w:pPr>
    </w:p>
    <w:p w:rsidR="007D5BF5" w:rsidRDefault="007D5BF5" w:rsidP="007D5BF5">
      <w:pPr>
        <w:pStyle w:val="NoSpacing"/>
        <w:rPr>
          <w:lang w:val="ru-RU"/>
        </w:rPr>
      </w:pPr>
      <w:r w:rsidRPr="007D5BF5">
        <w:rPr>
          <w:lang w:val="ru-RU"/>
        </w:rPr>
        <w:t>и загрузите набор данных приложения для фотографий, выполнив команду:</w:t>
      </w:r>
    </w:p>
    <w:p w:rsidR="007D5BF5" w:rsidRPr="007D5BF5" w:rsidRDefault="007D5BF5" w:rsidP="007D5BF5">
      <w:pPr>
        <w:pStyle w:val="NoSpacing"/>
        <w:rPr>
          <w:lang w:val="ru-RU"/>
        </w:rPr>
      </w:pPr>
    </w:p>
    <w:p w:rsidR="007D5BF5" w:rsidRPr="007D5BF5" w:rsidRDefault="007D5BF5" w:rsidP="007D5BF5">
      <w:pPr>
        <w:pStyle w:val="NoSpacing"/>
        <w:rPr>
          <w:b/>
          <w:lang w:val="ru-RU"/>
        </w:rPr>
      </w:pPr>
      <w:r w:rsidRPr="007D5BF5">
        <w:rPr>
          <w:b/>
          <w:lang w:val="ru-RU"/>
        </w:rPr>
        <w:t>node loadDatabase.js</w:t>
      </w:r>
    </w:p>
    <w:p w:rsidR="007D5BF5" w:rsidRPr="007D5BF5" w:rsidRDefault="007D5BF5" w:rsidP="007D5BF5">
      <w:pPr>
        <w:pStyle w:val="NoSpacing"/>
        <w:rPr>
          <w:lang w:val="ru-RU"/>
        </w:rPr>
      </w:pPr>
    </w:p>
    <w:p w:rsidR="007D5BF5" w:rsidRPr="00A63B19" w:rsidRDefault="007D5BF5" w:rsidP="007D5BF5">
      <w:pPr>
        <w:pStyle w:val="NoSpacing"/>
        <w:rPr>
          <w:lang w:val="ru-RU"/>
        </w:rPr>
      </w:pPr>
      <w:r w:rsidRPr="007D5BF5">
        <w:rPr>
          <w:lang w:val="ru-RU"/>
        </w:rPr>
        <w:t xml:space="preserve">Обратите внимание, что версия этой команды, которую мы распространяем вместе с </w:t>
      </w:r>
      <w:r>
        <w:rPr>
          <w:lang w:val="ru-RU"/>
        </w:rPr>
        <w:t>данным проектом</w:t>
      </w:r>
      <w:r w:rsidRPr="007D5BF5">
        <w:rPr>
          <w:lang w:val="ru-RU"/>
        </w:rPr>
        <w:t xml:space="preserve">, загружает объект пользователя </w:t>
      </w:r>
      <w:r>
        <w:rPr>
          <w:lang w:val="ru-RU"/>
        </w:rPr>
        <w:t xml:space="preserve">поле </w:t>
      </w:r>
      <w:r w:rsidRPr="007D5BF5">
        <w:rPr>
          <w:lang w:val="ru-RU"/>
        </w:rPr>
        <w:t>login_name</w:t>
      </w:r>
      <w:r>
        <w:rPr>
          <w:lang w:val="ru-RU"/>
        </w:rPr>
        <w:t xml:space="preserve"> (строчная версия их </w:t>
      </w:r>
      <w:r w:rsidRPr="007D5BF5">
        <w:rPr>
          <w:lang w:val="ru-RU"/>
        </w:rPr>
        <w:t xml:space="preserve"> last_name</w:t>
      </w:r>
      <w:r w:rsidRPr="007D5BF5">
        <w:rPr>
          <w:lang w:val="ru-RU"/>
        </w:rPr>
        <w:t xml:space="preserve">) и </w:t>
      </w:r>
      <w:r>
        <w:rPr>
          <w:lang w:val="ru-RU"/>
        </w:rPr>
        <w:t xml:space="preserve">поля с </w:t>
      </w:r>
      <w:r>
        <w:t>weak</w:t>
      </w:r>
      <w:r w:rsidRPr="007D5BF5">
        <w:rPr>
          <w:lang w:val="ru-RU"/>
        </w:rPr>
        <w:t>-</w:t>
      </w:r>
      <w:r w:rsidRPr="007D5BF5">
        <w:rPr>
          <w:lang w:val="ru-RU"/>
        </w:rPr>
        <w:t>паролем. Эти свойства появятся только при запуске loadDatabase.js после добавления полей в схему (в задаче 1).</w:t>
      </w:r>
    </w:p>
    <w:p w:rsidR="00A63B19" w:rsidRPr="00A63B19" w:rsidRDefault="00A63B19" w:rsidP="00A63B19">
      <w:pPr>
        <w:pStyle w:val="NoSpacing"/>
        <w:rPr>
          <w:lang w:val="ru-RU"/>
        </w:rPr>
      </w:pPr>
    </w:p>
    <w:p w:rsidR="00547934" w:rsidRPr="00296AC4" w:rsidRDefault="00547934" w:rsidP="00547934">
      <w:pPr>
        <w:pStyle w:val="SectionHeading"/>
        <w:rPr>
          <w:lang w:val="ru-RU"/>
        </w:rPr>
      </w:pPr>
      <w:r w:rsidRPr="00547934">
        <w:rPr>
          <w:lang w:val="ru-RU"/>
        </w:rPr>
        <w:t>Запус</w:t>
      </w:r>
      <w:r>
        <w:rPr>
          <w:lang w:val="ru-RU"/>
        </w:rPr>
        <w:t>к</w:t>
      </w:r>
      <w:r w:rsidRPr="00547934">
        <w:rPr>
          <w:lang w:val="ru-RU"/>
        </w:rPr>
        <w:t xml:space="preserve"> веб-сервер</w:t>
      </w:r>
      <w:r>
        <w:rPr>
          <w:lang w:val="ru-RU"/>
        </w:rPr>
        <w:t>а</w:t>
      </w:r>
      <w:r w:rsidRPr="00547934">
        <w:rPr>
          <w:lang w:val="ru-RU"/>
        </w:rPr>
        <w:t xml:space="preserve"> Node.js</w:t>
      </w:r>
      <w:r w:rsidRPr="00296AC4">
        <w:rPr>
          <w:lang w:val="ru-RU"/>
        </w:rPr>
        <w:t xml:space="preserve"> </w:t>
      </w:r>
    </w:p>
    <w:p w:rsidR="00547934" w:rsidRPr="00A63B19" w:rsidRDefault="00547934" w:rsidP="00A63B19">
      <w:pPr>
        <w:pStyle w:val="NoSpacing"/>
        <w:rPr>
          <w:lang w:val="ru-RU"/>
        </w:rPr>
      </w:pPr>
    </w:p>
    <w:p w:rsidR="00547934" w:rsidRPr="00547934" w:rsidRDefault="00547934" w:rsidP="00547934">
      <w:pPr>
        <w:pStyle w:val="NoSpacing"/>
        <w:rPr>
          <w:lang w:val="ru-RU"/>
        </w:rPr>
      </w:pPr>
      <w:r w:rsidRPr="00547934">
        <w:rPr>
          <w:lang w:val="ru-RU"/>
        </w:rPr>
        <w:t xml:space="preserve">После запуска базы данных вам нужно будет запустить веб-сервер. Хотя это можно сделать с помощью той же команды, что </w:t>
      </w:r>
      <w:r>
        <w:rPr>
          <w:lang w:val="ru-RU"/>
        </w:rPr>
        <w:t>вы использовали в предыдущих заданиях</w:t>
      </w:r>
      <w:r w:rsidRPr="00547934">
        <w:rPr>
          <w:lang w:val="ru-RU"/>
        </w:rPr>
        <w:t xml:space="preserve"> (например, node webServer.js), удобнее запускать веб-сервер с помощью </w:t>
      </w:r>
      <w:r>
        <w:rPr>
          <w:lang w:val="ru-RU"/>
        </w:rPr>
        <w:t>команды</w:t>
      </w:r>
      <w:r w:rsidRPr="00547934">
        <w:rPr>
          <w:lang w:val="ru-RU"/>
        </w:rPr>
        <w:t xml:space="preserve">, которая </w:t>
      </w:r>
      <w:r w:rsidRPr="00547934">
        <w:rPr>
          <w:b/>
          <w:lang w:val="ru-RU"/>
        </w:rPr>
        <w:t>автоматически перезапустит</w:t>
      </w:r>
      <w:r w:rsidRPr="00547934">
        <w:rPr>
          <w:lang w:val="ru-RU"/>
        </w:rPr>
        <w:t xml:space="preserve"> ее при изменении webServer.js. В противном случае вы будете тратить время на перезапуск веб-сервера после каждого внесенного вами изменения или задаться вопросом, почему ваши изменения не сработали, когда вы забыли перезапустить его.</w:t>
      </w:r>
    </w:p>
    <w:p w:rsidR="00547934" w:rsidRDefault="00547934" w:rsidP="00547934">
      <w:pPr>
        <w:pStyle w:val="NoSpacing"/>
        <w:rPr>
          <w:lang w:val="ru-RU"/>
        </w:rPr>
      </w:pPr>
    </w:p>
    <w:p w:rsidR="00547934" w:rsidRPr="00547934" w:rsidRDefault="00547934" w:rsidP="00547934">
      <w:pPr>
        <w:pStyle w:val="NoSpacing"/>
        <w:rPr>
          <w:lang w:val="ru-RU"/>
        </w:rPr>
      </w:pPr>
      <w:r>
        <w:rPr>
          <w:lang w:val="ru-RU"/>
        </w:rPr>
        <w:t>Командой</w:t>
      </w:r>
    </w:p>
    <w:p w:rsidR="00547934" w:rsidRPr="00547934" w:rsidRDefault="00547934" w:rsidP="00547934">
      <w:pPr>
        <w:pStyle w:val="NoSpacing"/>
        <w:rPr>
          <w:b/>
          <w:lang w:val="ru-RU"/>
        </w:rPr>
      </w:pPr>
      <w:r w:rsidRPr="00547934">
        <w:rPr>
          <w:b/>
          <w:lang w:val="ru-RU"/>
        </w:rPr>
        <w:t>npm install -g nodemon</w:t>
      </w:r>
    </w:p>
    <w:p w:rsidR="00547934" w:rsidRPr="00547934" w:rsidRDefault="00547934" w:rsidP="00547934">
      <w:pPr>
        <w:pStyle w:val="NoSpacing"/>
        <w:rPr>
          <w:lang w:val="ru-RU"/>
        </w:rPr>
      </w:pPr>
    </w:p>
    <w:p w:rsidR="00547934" w:rsidRPr="00547934" w:rsidRDefault="00547934" w:rsidP="00547934">
      <w:pPr>
        <w:pStyle w:val="NoSpacing"/>
        <w:rPr>
          <w:lang w:val="ru-RU"/>
        </w:rPr>
      </w:pPr>
      <w:r w:rsidRPr="00547934">
        <w:rPr>
          <w:lang w:val="ru-RU"/>
        </w:rPr>
        <w:t xml:space="preserve">будет установлена ​​программа с именем nodemon, которая выполняет этот автоматический перезапуск. Обратите внимание, что флаг -g устанавливает </w:t>
      </w:r>
      <w:r>
        <w:rPr>
          <w:lang w:val="ru-RU"/>
        </w:rPr>
        <w:t>модуль</w:t>
      </w:r>
      <w:r w:rsidRPr="00547934">
        <w:rPr>
          <w:lang w:val="ru-RU"/>
        </w:rPr>
        <w:t xml:space="preserve"> глобально, чтобы вы могли ее запускать </w:t>
      </w:r>
      <w:r>
        <w:rPr>
          <w:lang w:val="ru-RU"/>
        </w:rPr>
        <w:t>из</w:t>
      </w:r>
      <w:r w:rsidRPr="00547934">
        <w:rPr>
          <w:lang w:val="ru-RU"/>
        </w:rPr>
        <w:t xml:space="preserve"> любом месте. Запустите свой веб-сервер с помощью команды из вашего каталога:</w:t>
      </w:r>
    </w:p>
    <w:p w:rsidR="007E0C09" w:rsidRDefault="007E0C09" w:rsidP="00547934">
      <w:pPr>
        <w:pStyle w:val="NoSpacing"/>
        <w:rPr>
          <w:lang w:val="ru-RU"/>
        </w:rPr>
      </w:pPr>
    </w:p>
    <w:p w:rsidR="00547934" w:rsidRPr="007E0C09" w:rsidRDefault="00547934" w:rsidP="00547934">
      <w:pPr>
        <w:pStyle w:val="NoSpacing"/>
        <w:rPr>
          <w:b/>
          <w:lang w:val="ru-RU"/>
        </w:rPr>
      </w:pPr>
      <w:r w:rsidRPr="007E0C09">
        <w:rPr>
          <w:b/>
          <w:lang w:val="ru-RU"/>
        </w:rPr>
        <w:t>nodemon webServer.js</w:t>
      </w:r>
    </w:p>
    <w:p w:rsidR="007E0C09" w:rsidRPr="00547934" w:rsidRDefault="007E0C09" w:rsidP="00547934">
      <w:pPr>
        <w:pStyle w:val="NoSpacing"/>
        <w:rPr>
          <w:lang w:val="ru-RU"/>
        </w:rPr>
      </w:pPr>
    </w:p>
    <w:p w:rsidR="00547934" w:rsidRDefault="00547934" w:rsidP="00547934">
      <w:pPr>
        <w:pStyle w:val="NoSpacing"/>
        <w:rPr>
          <w:lang w:val="ru-RU"/>
        </w:rPr>
      </w:pPr>
      <w:r w:rsidRPr="00547934">
        <w:rPr>
          <w:lang w:val="ru-RU"/>
        </w:rPr>
        <w:t xml:space="preserve">Команда запускает веб-сервер и перезапускает его каждый раз, когда изменяется файл webServer.js. Если у вас есть ошибка (например, синтаксическая ошибка JavaScript), которая </w:t>
      </w:r>
      <w:r w:rsidRPr="00547934">
        <w:rPr>
          <w:lang w:val="ru-RU"/>
        </w:rPr>
        <w:lastRenderedPageBreak/>
        <w:t xml:space="preserve">приводит к </w:t>
      </w:r>
      <w:r w:rsidR="007E0C09">
        <w:rPr>
          <w:lang w:val="ru-RU"/>
        </w:rPr>
        <w:t>глобальной ошибке</w:t>
      </w:r>
      <w:r w:rsidRPr="00547934">
        <w:rPr>
          <w:lang w:val="ru-RU"/>
        </w:rPr>
        <w:t xml:space="preserve">, nodemon будет ждать, пока вы не измените файл webServer.js, а затем попробуйте перезапустить его. Если вы хотите перезапустить веб-сервер без изменения файла, вы можете перезапустить его вручную, </w:t>
      </w:r>
      <w:r w:rsidR="007E0C09">
        <w:rPr>
          <w:lang w:val="ru-RU"/>
        </w:rPr>
        <w:t>используя</w:t>
      </w:r>
      <w:r w:rsidRPr="00547934">
        <w:rPr>
          <w:lang w:val="ru-RU"/>
        </w:rPr>
        <w:t xml:space="preserve"> </w:t>
      </w:r>
      <w:r w:rsidR="007E0C09">
        <w:rPr>
          <w:lang w:val="ru-RU"/>
        </w:rPr>
        <w:t>параметр</w:t>
      </w:r>
      <w:r w:rsidRPr="00547934">
        <w:rPr>
          <w:lang w:val="ru-RU"/>
        </w:rPr>
        <w:t xml:space="preserve"> rs в команде nodemon. Вероятно, вы захотите запустить это в своем собственном окне, чтобы вы могли видеть сообщения журнала из вашего кода Node.js.</w:t>
      </w:r>
    </w:p>
    <w:p w:rsidR="007E0C09" w:rsidRPr="00547934" w:rsidRDefault="007E0C09" w:rsidP="00547934">
      <w:pPr>
        <w:pStyle w:val="NoSpacing"/>
        <w:rPr>
          <w:lang w:val="ru-RU"/>
        </w:rPr>
      </w:pPr>
    </w:p>
    <w:p w:rsidR="00A63B19" w:rsidRDefault="00547934" w:rsidP="00547934">
      <w:pPr>
        <w:pStyle w:val="NoSpacing"/>
        <w:rPr>
          <w:lang w:val="ru-RU"/>
        </w:rPr>
      </w:pPr>
      <w:r w:rsidRPr="00547934">
        <w:rPr>
          <w:lang w:val="ru-RU"/>
        </w:rPr>
        <w:t xml:space="preserve">После обновления вашего приложения для обмена фотографиями с новыми файлами из </w:t>
      </w:r>
      <w:r w:rsidR="007E0C09">
        <w:rPr>
          <w:lang w:val="ru-RU"/>
        </w:rPr>
        <w:t>текущего проекта</w:t>
      </w:r>
      <w:r w:rsidRPr="00547934">
        <w:rPr>
          <w:lang w:val="ru-RU"/>
        </w:rPr>
        <w:t xml:space="preserve"> и запуска базы данных и веб-сервера убедитесь, что приложение все еще работает, прежде чем продолжить задание.</w:t>
      </w:r>
    </w:p>
    <w:p w:rsidR="007E0C09" w:rsidRDefault="007E0C09" w:rsidP="00547934">
      <w:pPr>
        <w:pStyle w:val="NoSpacing"/>
        <w:rPr>
          <w:lang w:val="ru-RU"/>
        </w:rPr>
      </w:pPr>
    </w:p>
    <w:p w:rsidR="00D00B29" w:rsidRPr="00BA0932" w:rsidRDefault="009C7742">
      <w:pPr>
        <w:pStyle w:val="SectionHeading"/>
      </w:pPr>
      <w:r>
        <w:rPr>
          <w:lang w:val="ru-RU"/>
        </w:rPr>
        <w:t>Задание</w:t>
      </w:r>
      <w:r w:rsidRPr="00BA0932">
        <w:t xml:space="preserve"> 1. </w:t>
      </w:r>
      <w:r w:rsidR="007E0C09">
        <w:t xml:space="preserve">LOGIN </w:t>
      </w:r>
      <w:r w:rsidR="00EE256B" w:rsidRPr="00BA0932">
        <w:t>(</w:t>
      </w:r>
      <w:r w:rsidR="00E2785D" w:rsidRPr="00BA0932">
        <w:t>1</w:t>
      </w:r>
      <w:r w:rsidR="00F1464B" w:rsidRPr="00BA0932">
        <w:t>5</w:t>
      </w:r>
      <w:r w:rsidR="00EE256B" w:rsidRPr="00BA0932">
        <w:t xml:space="preserve"> </w:t>
      </w:r>
      <w:r w:rsidR="00EE256B">
        <w:rPr>
          <w:lang w:val="ru-RU"/>
        </w:rPr>
        <w:t>баллов</w:t>
      </w:r>
      <w:r w:rsidR="00EE256B" w:rsidRPr="00BA0932">
        <w:t>)</w:t>
      </w:r>
    </w:p>
    <w:p w:rsidR="007E0C09" w:rsidRPr="007E0C09" w:rsidRDefault="007E0C09" w:rsidP="007E0C09">
      <w:pPr>
        <w:rPr>
          <w:lang w:val="ru-RU"/>
        </w:rPr>
      </w:pPr>
      <w:bookmarkStart w:id="0" w:name="_Hlk524501881"/>
      <w:r>
        <w:rPr>
          <w:lang w:val="ru-RU"/>
        </w:rPr>
        <w:t>Разработайте модуль в приложении</w:t>
      </w:r>
      <w:r w:rsidRPr="007E0C09">
        <w:rPr>
          <w:lang w:val="ru-RU"/>
        </w:rPr>
        <w:t>, чтобы иметь представление о том, что пользователь вошел в систему. Если пользователь вошел в систему, на панели инструментов должно быть указано небольшое сообщение «Привет &lt;firstname&gt;», где &lt;firstname&gt; - это первое имя зарегистрированного пользователя. Панель инструментов также должна содержать кнопку, отображающую «Выход», которая выведет пользователя из системы.</w:t>
      </w:r>
    </w:p>
    <w:p w:rsidR="00AE62D3" w:rsidRDefault="007E0C09" w:rsidP="007E0C09">
      <w:pPr>
        <w:rPr>
          <w:lang w:val="ru-RU"/>
        </w:rPr>
      </w:pPr>
      <w:r w:rsidRPr="007E0C09">
        <w:rPr>
          <w:lang w:val="ru-RU"/>
        </w:rPr>
        <w:t>Если пользователь не вошел в систему, на панели инструментов должн</w:t>
      </w:r>
      <w:r w:rsidR="001F1E85">
        <w:rPr>
          <w:lang w:val="ru-RU"/>
        </w:rPr>
        <w:t>о</w:t>
      </w:r>
      <w:r w:rsidRPr="007E0C09">
        <w:rPr>
          <w:lang w:val="ru-RU"/>
        </w:rPr>
        <w:t xml:space="preserve"> отображаться </w:t>
      </w:r>
      <w:r w:rsidR="001F1E85">
        <w:rPr>
          <w:lang w:val="ru-RU"/>
        </w:rPr>
        <w:t xml:space="preserve">сообщение </w:t>
      </w:r>
      <w:r w:rsidRPr="007E0C09">
        <w:rPr>
          <w:lang w:val="ru-RU"/>
        </w:rPr>
        <w:t>«Пожалуйста,</w:t>
      </w:r>
      <w:r w:rsidR="001F1E85">
        <w:rPr>
          <w:lang w:val="ru-RU"/>
        </w:rPr>
        <w:t xml:space="preserve"> войдите в систему», и основная форма </w:t>
      </w:r>
      <w:r w:rsidRPr="007E0C09">
        <w:rPr>
          <w:lang w:val="ru-RU"/>
        </w:rPr>
        <w:t>вашего приложения должн</w:t>
      </w:r>
      <w:r w:rsidR="001F1E85">
        <w:rPr>
          <w:lang w:val="ru-RU"/>
        </w:rPr>
        <w:t>а</w:t>
      </w:r>
      <w:r w:rsidRPr="007E0C09">
        <w:rPr>
          <w:lang w:val="ru-RU"/>
        </w:rPr>
        <w:t xml:space="preserve"> отобразить нов</w:t>
      </w:r>
      <w:r w:rsidR="001F1E85">
        <w:rPr>
          <w:lang w:val="ru-RU"/>
        </w:rPr>
        <w:t>ую</w:t>
      </w:r>
      <w:r w:rsidRPr="007E0C09">
        <w:rPr>
          <w:lang w:val="ru-RU"/>
        </w:rPr>
        <w:t xml:space="preserve"> </w:t>
      </w:r>
      <w:r w:rsidR="001F1E85">
        <w:t>view</w:t>
      </w:r>
      <w:r w:rsidRPr="007E0C09">
        <w:rPr>
          <w:lang w:val="ru-RU"/>
        </w:rPr>
        <w:t xml:space="preserve"> с именем login-register. </w:t>
      </w:r>
    </w:p>
    <w:p w:rsidR="00AC003A" w:rsidRDefault="00AE62D3" w:rsidP="007E0C09">
      <w:pPr>
        <w:rPr>
          <w:lang w:val="ru-RU"/>
        </w:rPr>
      </w:pPr>
      <w:r>
        <w:rPr>
          <w:lang w:val="ru-RU"/>
        </w:rPr>
        <w:t xml:space="preserve">Представление </w:t>
      </w:r>
      <w:r w:rsidR="007E0C09" w:rsidRPr="00AE62D3">
        <w:rPr>
          <w:lang w:val="ru-RU"/>
        </w:rPr>
        <w:t xml:space="preserve"> </w:t>
      </w:r>
      <w:r w:rsidRPr="00AE62D3">
        <w:t>login</w:t>
      </w:r>
      <w:r w:rsidRPr="00AE62D3">
        <w:rPr>
          <w:lang w:val="ru-RU"/>
        </w:rPr>
        <w:t>-</w:t>
      </w:r>
      <w:r w:rsidRPr="00AE62D3">
        <w:t>register</w:t>
      </w:r>
      <w:r w:rsidRPr="00AE62D3">
        <w:rPr>
          <w:lang w:val="ru-RU"/>
        </w:rPr>
        <w:t xml:space="preserve"> </w:t>
      </w:r>
      <w:r w:rsidR="007E0C09" w:rsidRPr="00AE62D3">
        <w:rPr>
          <w:lang w:val="ru-RU"/>
        </w:rPr>
        <w:t>(</w:t>
      </w:r>
      <w:r w:rsidR="007E0C09" w:rsidRPr="007E0C09">
        <w:rPr>
          <w:lang w:val="ru-RU"/>
        </w:rPr>
        <w:t>компоненты</w:t>
      </w:r>
      <w:r w:rsidR="007E0C09" w:rsidRPr="00AE62D3">
        <w:rPr>
          <w:lang w:val="ru-RU"/>
        </w:rPr>
        <w:t xml:space="preserve"> / </w:t>
      </w:r>
      <w:r w:rsidR="007E0C09" w:rsidRPr="00AE62D3">
        <w:t>login</w:t>
      </w:r>
      <w:r w:rsidR="007E0C09" w:rsidRPr="00AE62D3">
        <w:rPr>
          <w:lang w:val="ru-RU"/>
        </w:rPr>
        <w:t>-</w:t>
      </w:r>
      <w:r w:rsidR="007E0C09" w:rsidRPr="00AE62D3">
        <w:t>register</w:t>
      </w:r>
      <w:r w:rsidR="007E0C09" w:rsidRPr="00AE62D3">
        <w:rPr>
          <w:lang w:val="ru-RU"/>
        </w:rPr>
        <w:t xml:space="preserve"> / </w:t>
      </w:r>
      <w:r w:rsidR="007E0C09" w:rsidRPr="00AE62D3">
        <w:t>login</w:t>
      </w:r>
      <w:r w:rsidR="007E0C09" w:rsidRPr="00AE62D3">
        <w:rPr>
          <w:lang w:val="ru-RU"/>
        </w:rPr>
        <w:t>-</w:t>
      </w:r>
      <w:proofErr w:type="spellStart"/>
      <w:r w:rsidR="007E0C09" w:rsidRPr="00AE62D3">
        <w:t>registerTemplate</w:t>
      </w:r>
      <w:proofErr w:type="spellEnd"/>
      <w:r w:rsidR="007E0C09" w:rsidRPr="00AE62D3">
        <w:rPr>
          <w:lang w:val="ru-RU"/>
        </w:rPr>
        <w:t>.</w:t>
      </w:r>
      <w:r w:rsidR="007E0C09" w:rsidRPr="00AE62D3">
        <w:t>html</w:t>
      </w:r>
      <w:r w:rsidR="007E0C09" w:rsidRPr="00AE62D3">
        <w:rPr>
          <w:lang w:val="ru-RU"/>
        </w:rPr>
        <w:t xml:space="preserve">, </w:t>
      </w:r>
      <w:r w:rsidR="007E0C09" w:rsidRPr="00AE62D3">
        <w:t>components</w:t>
      </w:r>
      <w:r w:rsidR="007E0C09" w:rsidRPr="00AE62D3">
        <w:rPr>
          <w:lang w:val="ru-RU"/>
        </w:rPr>
        <w:t xml:space="preserve"> / </w:t>
      </w:r>
      <w:r w:rsidR="007E0C09" w:rsidRPr="00AE62D3">
        <w:t>login</w:t>
      </w:r>
      <w:r w:rsidR="007E0C09" w:rsidRPr="00AE62D3">
        <w:rPr>
          <w:lang w:val="ru-RU"/>
        </w:rPr>
        <w:t>-</w:t>
      </w:r>
      <w:r w:rsidR="007E0C09" w:rsidRPr="00AE62D3">
        <w:t>register</w:t>
      </w:r>
      <w:r w:rsidR="007E0C09" w:rsidRPr="00AE62D3">
        <w:rPr>
          <w:lang w:val="ru-RU"/>
        </w:rPr>
        <w:t xml:space="preserve"> / </w:t>
      </w:r>
      <w:r w:rsidR="007E0C09" w:rsidRPr="00AE62D3">
        <w:t>login</w:t>
      </w:r>
      <w:r w:rsidR="007E0C09" w:rsidRPr="00AE62D3">
        <w:rPr>
          <w:lang w:val="ru-RU"/>
        </w:rPr>
        <w:t>-</w:t>
      </w:r>
      <w:r w:rsidR="007E0C09" w:rsidRPr="00AE62D3">
        <w:t>register</w:t>
      </w:r>
      <w:r w:rsidR="007E0C09" w:rsidRPr="00AE62D3">
        <w:rPr>
          <w:lang w:val="ru-RU"/>
        </w:rPr>
        <w:t>.</w:t>
      </w:r>
      <w:proofErr w:type="spellStart"/>
      <w:r w:rsidR="007E0C09" w:rsidRPr="00AE62D3">
        <w:t>css</w:t>
      </w:r>
      <w:proofErr w:type="spellEnd"/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и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компоненты</w:t>
      </w:r>
      <w:r w:rsidR="007E0C09" w:rsidRPr="00AE62D3">
        <w:rPr>
          <w:lang w:val="ru-RU"/>
        </w:rPr>
        <w:t xml:space="preserve"> / </w:t>
      </w:r>
      <w:r w:rsidR="007E0C09" w:rsidRPr="00AE62D3">
        <w:t>login</w:t>
      </w:r>
      <w:r w:rsidR="007E0C09" w:rsidRPr="00AE62D3">
        <w:rPr>
          <w:lang w:val="ru-RU"/>
        </w:rPr>
        <w:t>-</w:t>
      </w:r>
      <w:r w:rsidR="007E0C09" w:rsidRPr="00AE62D3">
        <w:t>register</w:t>
      </w:r>
      <w:r w:rsidR="007E0C09" w:rsidRPr="00AE62D3">
        <w:rPr>
          <w:lang w:val="ru-RU"/>
        </w:rPr>
        <w:t xml:space="preserve"> / </w:t>
      </w:r>
      <w:r w:rsidR="007E0C09" w:rsidRPr="00AE62D3">
        <w:t>login</w:t>
      </w:r>
      <w:r w:rsidR="007E0C09" w:rsidRPr="00AE62D3">
        <w:rPr>
          <w:lang w:val="ru-RU"/>
        </w:rPr>
        <w:t>-</w:t>
      </w:r>
      <w:proofErr w:type="spellStart"/>
      <w:r w:rsidR="007E0C09" w:rsidRPr="00AE62D3">
        <w:t>registerController</w:t>
      </w:r>
      <w:proofErr w:type="spellEnd"/>
      <w:r w:rsidR="007E0C09" w:rsidRPr="00AE62D3">
        <w:rPr>
          <w:lang w:val="ru-RU"/>
        </w:rPr>
        <w:t>.</w:t>
      </w:r>
      <w:proofErr w:type="spellStart"/>
      <w:r w:rsidR="007E0C09" w:rsidRPr="00AE62D3">
        <w:t>js</w:t>
      </w:r>
      <w:proofErr w:type="spellEnd"/>
      <w:r w:rsidR="007E0C09" w:rsidRPr="00AE62D3">
        <w:rPr>
          <w:lang w:val="ru-RU"/>
        </w:rPr>
        <w:t xml:space="preserve">) </w:t>
      </w:r>
      <w:r w:rsidR="007E0C09" w:rsidRPr="007E0C09">
        <w:rPr>
          <w:lang w:val="ru-RU"/>
        </w:rPr>
        <w:t>должен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предоставить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пользователю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возможность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для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входа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в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систему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и</w:t>
      </w:r>
      <w:r w:rsidR="007E0C09" w:rsidRPr="00AE62D3">
        <w:rPr>
          <w:lang w:val="ru-RU"/>
        </w:rPr>
        <w:t xml:space="preserve">, </w:t>
      </w:r>
      <w:r w:rsidR="007E0C09" w:rsidRPr="007E0C09">
        <w:rPr>
          <w:lang w:val="ru-RU"/>
        </w:rPr>
        <w:t>как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часть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проблемы</w:t>
      </w:r>
      <w:r w:rsidR="007E0C09" w:rsidRPr="00AE62D3">
        <w:rPr>
          <w:lang w:val="ru-RU"/>
        </w:rPr>
        <w:t xml:space="preserve"> № 4 </w:t>
      </w:r>
      <w:r w:rsidR="007E0C09" w:rsidRPr="007E0C09">
        <w:rPr>
          <w:lang w:val="ru-RU"/>
        </w:rPr>
        <w:t>ниже</w:t>
      </w:r>
      <w:r w:rsidR="007E0C09" w:rsidRPr="00AE62D3">
        <w:rPr>
          <w:lang w:val="ru-RU"/>
        </w:rPr>
        <w:t xml:space="preserve">, </w:t>
      </w:r>
      <w:r w:rsidR="00AC003A">
        <w:rPr>
          <w:lang w:val="ru-RU"/>
        </w:rPr>
        <w:t>зарегистрироваться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как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новый</w:t>
      </w:r>
      <w:r w:rsidR="007E0C09" w:rsidRPr="00AE62D3">
        <w:rPr>
          <w:lang w:val="ru-RU"/>
        </w:rPr>
        <w:t xml:space="preserve"> </w:t>
      </w:r>
      <w:r w:rsidR="007E0C09" w:rsidRPr="007E0C09">
        <w:rPr>
          <w:lang w:val="ru-RU"/>
        </w:rPr>
        <w:t>пользователь</w:t>
      </w:r>
      <w:r w:rsidR="007E0C09" w:rsidRPr="00AE62D3">
        <w:rPr>
          <w:lang w:val="ru-RU"/>
        </w:rPr>
        <w:t xml:space="preserve">. </w:t>
      </w:r>
      <w:r w:rsidR="007E0C09" w:rsidRPr="007E0C09">
        <w:rPr>
          <w:lang w:val="ru-RU"/>
        </w:rPr>
        <w:t xml:space="preserve">Все попытки перехода к другому представлению (например, глубокие ссылки) должны привести к тому, что </w:t>
      </w:r>
      <w:r w:rsidR="00AC003A">
        <w:rPr>
          <w:lang w:val="ru-RU"/>
        </w:rPr>
        <w:t>пользователь</w:t>
      </w:r>
      <w:r w:rsidR="007E0C09" w:rsidRPr="007E0C09">
        <w:rPr>
          <w:lang w:val="ru-RU"/>
        </w:rPr>
        <w:t xml:space="preserve"> будет перенаправлен на </w:t>
      </w:r>
      <w:r w:rsidR="00AC003A">
        <w:rPr>
          <w:lang w:val="ru-RU"/>
        </w:rPr>
        <w:t xml:space="preserve">представление </w:t>
      </w:r>
      <w:r w:rsidR="00AC003A" w:rsidRPr="00AE62D3">
        <w:t>login</w:t>
      </w:r>
      <w:r w:rsidR="00AC003A" w:rsidRPr="00AE62D3">
        <w:rPr>
          <w:lang w:val="ru-RU"/>
        </w:rPr>
        <w:t>-</w:t>
      </w:r>
      <w:r w:rsidR="00AC003A" w:rsidRPr="00AE62D3">
        <w:t>register</w:t>
      </w:r>
      <w:r w:rsidR="007E0C09" w:rsidRPr="007E0C09">
        <w:rPr>
          <w:lang w:val="ru-RU"/>
        </w:rPr>
        <w:t xml:space="preserve">, если ни один пользователь не зарегистрировался. (См. </w:t>
      </w:r>
      <w:r w:rsidR="00AC003A">
        <w:rPr>
          <w:lang w:val="ru-RU"/>
        </w:rPr>
        <w:t>р</w:t>
      </w:r>
      <w:r w:rsidR="007E0C09" w:rsidRPr="007E0C09">
        <w:rPr>
          <w:lang w:val="ru-RU"/>
        </w:rPr>
        <w:t xml:space="preserve">аздел подсказок, если вы не знаете, как это реализовать.) </w:t>
      </w:r>
    </w:p>
    <w:p w:rsidR="007E0C09" w:rsidRPr="007E0C09" w:rsidRDefault="007E0C09" w:rsidP="007E0C09">
      <w:pPr>
        <w:rPr>
          <w:lang w:val="ru-RU"/>
        </w:rPr>
      </w:pPr>
      <w:r w:rsidRPr="007E0C09">
        <w:rPr>
          <w:lang w:val="ru-RU"/>
        </w:rPr>
        <w:t xml:space="preserve">Кроме того, список пользователей слева не должен заполняться, если текущий пользователь не зарегистрирован. (См. раздел ниже о модификации </w:t>
      </w:r>
      <w:r w:rsidR="00AC003A">
        <w:rPr>
          <w:lang w:val="ru-RU"/>
        </w:rPr>
        <w:t>серверного кода</w:t>
      </w:r>
      <w:r w:rsidRPr="007E0C09">
        <w:rPr>
          <w:lang w:val="ru-RU"/>
        </w:rPr>
        <w:t>, чтобы вернуть статус 401 (неавторизованный)).</w:t>
      </w:r>
    </w:p>
    <w:p w:rsidR="007E0C09" w:rsidRPr="007E0C09" w:rsidRDefault="007E0C09" w:rsidP="007E0C09">
      <w:pPr>
        <w:rPr>
          <w:lang w:val="ru-RU"/>
        </w:rPr>
      </w:pPr>
      <w:r w:rsidRPr="007E0C09">
        <w:rPr>
          <w:lang w:val="ru-RU"/>
        </w:rPr>
        <w:t>Когда пользователь успешно</w:t>
      </w:r>
      <w:r w:rsidR="00AC003A">
        <w:rPr>
          <w:lang w:val="ru-RU"/>
        </w:rPr>
        <w:t xml:space="preserve"> вошел</w:t>
      </w:r>
      <w:r w:rsidRPr="007E0C09">
        <w:rPr>
          <w:lang w:val="ru-RU"/>
        </w:rPr>
        <w:t xml:space="preserve">, представление должно переключиться на отображение сведений пользователя. Если </w:t>
      </w:r>
      <w:r w:rsidR="00AC003A">
        <w:rPr>
          <w:lang w:val="ru-RU"/>
        </w:rPr>
        <w:t xml:space="preserve">произошла ошибка </w:t>
      </w:r>
      <w:r w:rsidRPr="007E0C09">
        <w:rPr>
          <w:lang w:val="ru-RU"/>
        </w:rPr>
        <w:t xml:space="preserve">входа (например, </w:t>
      </w:r>
      <w:r w:rsidR="00AC003A">
        <w:rPr>
          <w:lang w:val="ru-RU"/>
        </w:rPr>
        <w:t xml:space="preserve">не найден </w:t>
      </w:r>
      <w:r w:rsidRPr="007E0C09">
        <w:rPr>
          <w:lang w:val="ru-RU"/>
        </w:rPr>
        <w:t>ни один пользователь с именем login_</w:t>
      </w:r>
      <w:r w:rsidR="00AC003A">
        <w:t>name</w:t>
      </w:r>
      <w:r w:rsidRPr="007E0C09">
        <w:rPr>
          <w:lang w:val="ru-RU"/>
        </w:rPr>
        <w:t xml:space="preserve">), представление должно </w:t>
      </w:r>
      <w:r w:rsidR="00AC003A">
        <w:rPr>
          <w:lang w:val="ru-RU"/>
        </w:rPr>
        <w:t>выводить соответствующее</w:t>
      </w:r>
      <w:r w:rsidRPr="007E0C09">
        <w:rPr>
          <w:lang w:val="ru-RU"/>
        </w:rPr>
        <w:t xml:space="preserve"> сообщени</w:t>
      </w:r>
      <w:r w:rsidR="00AC003A">
        <w:rPr>
          <w:lang w:val="ru-RU"/>
        </w:rPr>
        <w:t>е</w:t>
      </w:r>
      <w:r w:rsidRPr="007E0C09">
        <w:rPr>
          <w:lang w:val="ru-RU"/>
        </w:rPr>
        <w:t xml:space="preserve"> об ошибке и </w:t>
      </w:r>
      <w:r w:rsidR="00AC003A">
        <w:rPr>
          <w:lang w:val="ru-RU"/>
        </w:rPr>
        <w:t>дать возможность повторить попытку</w:t>
      </w:r>
      <w:r w:rsidRPr="007E0C09">
        <w:rPr>
          <w:lang w:val="ru-RU"/>
        </w:rPr>
        <w:t>.</w:t>
      </w:r>
    </w:p>
    <w:p w:rsidR="007E0C09" w:rsidRPr="007E0C09" w:rsidRDefault="007E0C09" w:rsidP="007E0C09">
      <w:pPr>
        <w:rPr>
          <w:lang w:val="ru-RU"/>
        </w:rPr>
      </w:pPr>
      <w:r w:rsidRPr="007E0C09">
        <w:rPr>
          <w:lang w:val="ru-RU"/>
        </w:rPr>
        <w:t>Расширьте реализацию вашего бэкэнд</w:t>
      </w:r>
      <w:r w:rsidR="00562C89">
        <w:rPr>
          <w:lang w:val="ru-RU"/>
        </w:rPr>
        <w:t>а</w:t>
      </w:r>
      <w:r w:rsidRPr="007E0C09">
        <w:rPr>
          <w:lang w:val="ru-RU"/>
        </w:rPr>
        <w:t xml:space="preserve">, чтобы </w:t>
      </w:r>
      <w:r w:rsidR="00562C89">
        <w:rPr>
          <w:lang w:val="ru-RU"/>
        </w:rPr>
        <w:t xml:space="preserve">реализовать </w:t>
      </w:r>
      <w:r w:rsidRPr="007E0C09">
        <w:rPr>
          <w:lang w:val="ru-RU"/>
        </w:rPr>
        <w:t>поддерж</w:t>
      </w:r>
      <w:r w:rsidR="00562C89">
        <w:rPr>
          <w:lang w:val="ru-RU"/>
        </w:rPr>
        <w:t>ку</w:t>
      </w:r>
      <w:r w:rsidRPr="007E0C09">
        <w:rPr>
          <w:lang w:val="ru-RU"/>
        </w:rPr>
        <w:t xml:space="preserve"> </w:t>
      </w:r>
      <w:r w:rsidR="00562C89">
        <w:rPr>
          <w:lang w:val="ru-RU"/>
        </w:rPr>
        <w:t>пользователей</w:t>
      </w:r>
      <w:r w:rsidRPr="007E0C09">
        <w:rPr>
          <w:lang w:val="ru-RU"/>
        </w:rPr>
        <w:t>. При этом вы должны изменить как схему базы данных, так и API веб-сервера.</w:t>
      </w:r>
    </w:p>
    <w:p w:rsidR="007E0C09" w:rsidRPr="007E0C09" w:rsidRDefault="007E0C09" w:rsidP="007E0C09">
      <w:pPr>
        <w:rPr>
          <w:lang w:val="ru-RU"/>
        </w:rPr>
      </w:pPr>
      <w:r w:rsidRPr="007E0C09">
        <w:rPr>
          <w:lang w:val="ru-RU"/>
        </w:rPr>
        <w:t xml:space="preserve">Расширьте схему Mongoose для </w:t>
      </w:r>
      <w:r w:rsidR="00562C89">
        <w:rPr>
          <w:lang w:val="ru-RU"/>
        </w:rPr>
        <w:t>таблицы с пользователями</w:t>
      </w:r>
      <w:r w:rsidRPr="007E0C09">
        <w:rPr>
          <w:lang w:val="ru-RU"/>
        </w:rPr>
        <w:t>, чтобы добавить новое имя свойства login_name. Это свойство представляет собой строку, содержащую идентификатор, который пользователь вводит при входе в систему.</w:t>
      </w:r>
    </w:p>
    <w:p w:rsidR="007E0C09" w:rsidRPr="007E0C09" w:rsidRDefault="007E0C09" w:rsidP="007E0C09">
      <w:pPr>
        <w:rPr>
          <w:lang w:val="ru-RU"/>
        </w:rPr>
      </w:pPr>
    </w:p>
    <w:p w:rsidR="007E0C09" w:rsidRPr="007E0C09" w:rsidRDefault="007E0C09" w:rsidP="007E0C09">
      <w:pPr>
        <w:rPr>
          <w:lang w:val="ru-RU"/>
        </w:rPr>
      </w:pPr>
      <w:r w:rsidRPr="007E0C09">
        <w:rPr>
          <w:lang w:val="ru-RU"/>
        </w:rPr>
        <w:lastRenderedPageBreak/>
        <w:t>Измените API веб-сервера для поддержки 2 новых вызовов REST API для входа и выхода пользователя. Как и в предыдущем задании, мы будем использовать HTTP-запросы с JSON-закодированными телами для передачи данных модели. API использует запросы POST для:</w:t>
      </w:r>
    </w:p>
    <w:p w:rsidR="007E0C09" w:rsidRPr="00562C89" w:rsidRDefault="00562C89" w:rsidP="00562C89">
      <w:pPr>
        <w:pStyle w:val="ListParagraph"/>
        <w:numPr>
          <w:ilvl w:val="0"/>
          <w:numId w:val="15"/>
        </w:numPr>
        <w:rPr>
          <w:lang w:val="ru-RU"/>
        </w:rPr>
      </w:pPr>
      <w:r w:rsidRPr="00562C89">
        <w:rPr>
          <w:b/>
          <w:lang w:val="ru-RU"/>
        </w:rPr>
        <w:t>/admin/</w:t>
      </w:r>
      <w:r w:rsidR="007E0C09" w:rsidRPr="00562C89">
        <w:rPr>
          <w:b/>
          <w:lang w:val="ru-RU"/>
        </w:rPr>
        <w:t>login</w:t>
      </w:r>
      <w:r w:rsidR="007E0C09" w:rsidRPr="00562C89">
        <w:rPr>
          <w:lang w:val="ru-RU"/>
        </w:rPr>
        <w:t xml:space="preserve"> - Предоставляет </w:t>
      </w:r>
      <w:r>
        <w:rPr>
          <w:lang w:val="ru-RU"/>
        </w:rPr>
        <w:t>запрос на вход</w:t>
      </w:r>
      <w:r w:rsidR="007E0C09" w:rsidRPr="00562C89">
        <w:rPr>
          <w:lang w:val="ru-RU"/>
        </w:rPr>
        <w:t xml:space="preserve">. Запрос POST, </w:t>
      </w:r>
      <w:r>
        <w:rPr>
          <w:lang w:val="ru-RU"/>
        </w:rPr>
        <w:t xml:space="preserve">в виде </w:t>
      </w:r>
      <w:r w:rsidR="007E0C09" w:rsidRPr="00562C89">
        <w:rPr>
          <w:lang w:val="ru-RU"/>
        </w:rPr>
        <w:t>JSON, должен содержать свойство login_name (</w:t>
      </w:r>
      <w:r>
        <w:rPr>
          <w:lang w:val="ru-RU"/>
        </w:rPr>
        <w:t>пока без пароля</w:t>
      </w:r>
      <w:r w:rsidR="007E0C09" w:rsidRPr="00562C89">
        <w:rPr>
          <w:lang w:val="ru-RU"/>
        </w:rPr>
        <w:t xml:space="preserve">) и </w:t>
      </w:r>
      <w:r>
        <w:rPr>
          <w:lang w:val="ru-RU"/>
        </w:rPr>
        <w:t>возвращать</w:t>
      </w:r>
      <w:r w:rsidR="007E0C09" w:rsidRPr="00562C89">
        <w:rPr>
          <w:lang w:val="ru-RU"/>
        </w:rPr>
        <w:t xml:space="preserve"> информацию, необходимую вашему приложению для входа в систему. Статус HTTP 400 (неудачный запрос) должен быть возвращен, если вход в систему не выполнен (например, login_name не является допустимой учетной записью). Доступ к параметру в элементе запроса осуществляется с помощью request.body.parameter_name. Обратите внимание, что обработчик </w:t>
      </w:r>
      <w:r w:rsidR="005A5B6D">
        <w:rPr>
          <w:lang w:val="ru-RU"/>
        </w:rPr>
        <w:t xml:space="preserve"> этого запроса </w:t>
      </w:r>
      <w:r w:rsidR="007E0C09" w:rsidRPr="00562C89">
        <w:rPr>
          <w:lang w:val="ru-RU"/>
        </w:rPr>
        <w:t xml:space="preserve">должен гарантировать, что существует пользователь с данным именем login_name. Если это так, он хранит некоторую информацию в </w:t>
      </w:r>
      <w:r w:rsidR="005A5B6D">
        <w:rPr>
          <w:lang w:val="ru-RU"/>
        </w:rPr>
        <w:t>сессии</w:t>
      </w:r>
      <w:r w:rsidR="007E0C09" w:rsidRPr="00562C89">
        <w:rPr>
          <w:lang w:val="ru-RU"/>
        </w:rPr>
        <w:t xml:space="preserve"> Express, где он может быть проверен другими обработчиками запросов, которые должны знать, вошел ли пользователь в систему.</w:t>
      </w:r>
    </w:p>
    <w:p w:rsidR="007E0C09" w:rsidRPr="00562C89" w:rsidRDefault="00562C89" w:rsidP="00562C89">
      <w:pPr>
        <w:pStyle w:val="ListParagraph"/>
        <w:numPr>
          <w:ilvl w:val="0"/>
          <w:numId w:val="15"/>
        </w:numPr>
        <w:rPr>
          <w:lang w:val="ru-RU"/>
        </w:rPr>
      </w:pPr>
      <w:r w:rsidRPr="00562C89">
        <w:rPr>
          <w:b/>
          <w:lang w:val="ru-RU"/>
        </w:rPr>
        <w:t>/</w:t>
      </w:r>
      <w:r w:rsidR="007E0C09" w:rsidRPr="00562C89">
        <w:rPr>
          <w:b/>
          <w:lang w:val="ru-RU"/>
        </w:rPr>
        <w:t>admin/logout</w:t>
      </w:r>
      <w:r w:rsidR="007E0C09" w:rsidRPr="00562C89">
        <w:rPr>
          <w:lang w:val="ru-RU"/>
        </w:rPr>
        <w:t xml:space="preserve"> - Запрос POST с пустым телом на этот URL-адрес </w:t>
      </w:r>
      <w:r w:rsidR="005A5B6D">
        <w:rPr>
          <w:lang w:val="ru-RU"/>
        </w:rPr>
        <w:t>осуществит выход</w:t>
      </w:r>
      <w:r w:rsidR="007E0C09" w:rsidRPr="00562C89">
        <w:rPr>
          <w:lang w:val="ru-RU"/>
        </w:rPr>
        <w:t xml:space="preserve"> из системы пользователем, очистив информацию, хранящуюся в сеансе. HTTP-статус 400 (неверный запрос) должен быть возвращен пользователю, который в настоящее время не зарегистрирован.</w:t>
      </w:r>
    </w:p>
    <w:p w:rsidR="007E0C09" w:rsidRDefault="007E0C09" w:rsidP="007E0C09">
      <w:pPr>
        <w:rPr>
          <w:lang w:val="ru-RU"/>
        </w:rPr>
      </w:pPr>
      <w:r w:rsidRPr="007E0C09">
        <w:rPr>
          <w:lang w:val="ru-RU"/>
        </w:rPr>
        <w:t xml:space="preserve">В рамках обновления веб-сервера для обработки входа / выхода вам необходимо обновить все запросы (кроме / admin / login и / admin / logout), чтобы отклонить запрос со статусом 401 (неавторизованный), если </w:t>
      </w:r>
      <w:r w:rsidR="005A5B6D">
        <w:rPr>
          <w:lang w:val="ru-RU"/>
        </w:rPr>
        <w:t>в сессии нет информации о текущем пользователе</w:t>
      </w:r>
      <w:r w:rsidRPr="007E0C09">
        <w:rPr>
          <w:lang w:val="ru-RU"/>
        </w:rPr>
        <w:t>.</w:t>
      </w:r>
    </w:p>
    <w:bookmarkEnd w:id="0"/>
    <w:p w:rsidR="00D00B29" w:rsidRDefault="00EE256B">
      <w:pPr>
        <w:pStyle w:val="SectionHeading"/>
        <w:rPr>
          <w:lang w:val="ru-RU"/>
        </w:rPr>
      </w:pPr>
      <w:r>
        <w:rPr>
          <w:lang w:val="ru-RU"/>
        </w:rPr>
        <w:t>Задание</w:t>
      </w:r>
      <w:r w:rsidR="006044D6">
        <w:rPr>
          <w:lang w:val="ru-RU"/>
        </w:rPr>
        <w:t xml:space="preserve"> 2</w:t>
      </w:r>
      <w:r w:rsidRPr="00EC5D8F">
        <w:rPr>
          <w:lang w:val="ru-RU"/>
        </w:rPr>
        <w:t xml:space="preserve">. </w:t>
      </w:r>
      <w:r w:rsidR="006F58AA">
        <w:rPr>
          <w:lang w:val="ru-RU"/>
        </w:rPr>
        <w:t>Добавление комментариев</w:t>
      </w:r>
    </w:p>
    <w:p w:rsidR="006F58AA" w:rsidRPr="006F58AA" w:rsidRDefault="006F58AA" w:rsidP="006F58A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После того, как вы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добавили авторизацию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следующим шагом будет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возможность добавить комментариев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к фотографиям. В 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с фотографией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где вы показываете комментарии к фотографии, добавьте возможность для зарегистрированного пользователя добавить комментарий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к фотографии. Для этой функции необходимо создать </w:t>
      </w:r>
      <w:r>
        <w:rPr>
          <w:rFonts w:ascii="Helvetica" w:hAnsi="Helvetica" w:cs="Helvetica"/>
          <w:color w:val="333333"/>
          <w:sz w:val="21"/>
          <w:szCs w:val="21"/>
        </w:rPr>
        <w:t>UI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(например, всплывающее д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иалоговое окно, поле ввода и т.д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.). Должно быть очевидно, как его использовать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к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какой фотографии комментарий. 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фотографии и ее комментарии должны быть немедленно обновлены, чтобы отразить недавно добавленный комментарий.</w:t>
      </w:r>
    </w:p>
    <w:p w:rsidR="006F58AA" w:rsidRPr="006F58AA" w:rsidRDefault="006F58AA" w:rsidP="006F58A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Для поддержки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этого расширьте 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>API веб-сервера со следующим HTTP POST API:</w:t>
      </w:r>
    </w:p>
    <w:p w:rsidR="007409B2" w:rsidRDefault="006F58AA" w:rsidP="006F58A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lang w:val="ru-RU"/>
        </w:rPr>
        <w:t>/commentsOfPhoto/: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photo_id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–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добавляет комментарий к фотограции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>, чей идентификатор - photo_id. Тело запросов POST должно JSON-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объектом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с единственным свойств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ом </w:t>
      </w:r>
      <w:r w:rsidRPr="006F58AA">
        <w:rPr>
          <w:rFonts w:ascii="Helvetica" w:hAnsi="Helvetica" w:cs="Helvetica"/>
          <w:b/>
          <w:color w:val="333333"/>
          <w:sz w:val="21"/>
          <w:szCs w:val="21"/>
        </w:rPr>
        <w:t>comment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>, содержащим текст комментария. Объект комментария, должен содержать идентификатор зарегистрированного пользователя и время создания комментария. Ваша реализация должна отклонять любые пустые комментарии со статусом 400 (неверный запрос).</w:t>
      </w:r>
    </w:p>
    <w:p w:rsidR="006F58AA" w:rsidRDefault="006F58AA" w:rsidP="006F58AA">
      <w:pPr>
        <w:pStyle w:val="SectionHeading"/>
        <w:rPr>
          <w:lang w:val="ru-RU"/>
        </w:rPr>
      </w:pPr>
      <w:r>
        <w:rPr>
          <w:lang w:val="ru-RU"/>
        </w:rPr>
        <w:t xml:space="preserve">Задание </w:t>
      </w:r>
      <w:r>
        <w:t>3</w:t>
      </w:r>
      <w:r w:rsidRPr="00EC5D8F">
        <w:rPr>
          <w:lang w:val="ru-RU"/>
        </w:rPr>
        <w:t xml:space="preserve">. </w:t>
      </w:r>
      <w:r w:rsidRPr="006F58AA">
        <w:rPr>
          <w:lang w:val="ru-RU"/>
        </w:rPr>
        <w:t>Загрузка фотографий</w:t>
      </w:r>
    </w:p>
    <w:p w:rsidR="006F58AA" w:rsidRPr="006F58AA" w:rsidRDefault="006F58AA" w:rsidP="006F58A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>Разрешить пользователям добавлять новые фотографии. Когда пользователь вошел в систему, на главной панели инструментов должна быть кнопка с надписью «Добавить фотографию», которая позволяет текущему зарегистрированному пользователю загружать фотографию в приложение. Мы предоставим вам пример загрузки файлов с помощью HTML ниже.</w:t>
      </w:r>
    </w:p>
    <w:p w:rsidR="006F58AA" w:rsidRPr="006F58AA" w:rsidRDefault="006F58AA" w:rsidP="006F58A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</w:p>
    <w:p w:rsidR="006F58AA" w:rsidRPr="006F58AA" w:rsidRDefault="006F58AA" w:rsidP="006F58A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 xml:space="preserve">Расширьте </w:t>
      </w:r>
      <w:r w:rsidR="00C17184">
        <w:rPr>
          <w:rFonts w:ascii="Helvetica" w:hAnsi="Helvetica" w:cs="Helvetica"/>
          <w:color w:val="333333"/>
          <w:sz w:val="21"/>
          <w:szCs w:val="21"/>
        </w:rPr>
        <w:t>API</w:t>
      </w:r>
      <w:r w:rsidR="00C17184" w:rsidRPr="00C17184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>веб-сервер</w:t>
      </w:r>
      <w:r w:rsidR="00C17184">
        <w:rPr>
          <w:rFonts w:ascii="Helvetica" w:hAnsi="Helvetica" w:cs="Helvetica"/>
          <w:color w:val="333333"/>
          <w:sz w:val="21"/>
          <w:szCs w:val="21"/>
          <w:lang w:val="ru-RU"/>
        </w:rPr>
        <w:t>а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>, чтобы поддерживать POST-запросы по URL-адресу:</w:t>
      </w:r>
    </w:p>
    <w:p w:rsidR="006F58AA" w:rsidRPr="007409B2" w:rsidRDefault="006F58AA" w:rsidP="006F58A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>/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>photos/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>new - Загрузить фотографию для текущего пользователя. Тело запроса POST д</w:t>
      </w:r>
      <w:r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олжно быть файлом (см. </w:t>
      </w:r>
      <w:r w:rsidRPr="006F58AA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ниже). Загруженные файлы должны быть помещены в каталог изображений под уникальным именем, которое вы создали. Уникальное имя вместе с данными создания и зарегистрированным идентификатором пользователя должно быть помещено в новый созданный объект Photo. Статус ответа 400 должен быть возвращен, если в запросе POST нет файла. </w:t>
      </w:r>
    </w:p>
    <w:p w:rsidR="0096072C" w:rsidRPr="0096072C" w:rsidRDefault="00C17184" w:rsidP="0096072C">
      <w:pPr>
        <w:pStyle w:val="SectionHeading"/>
        <w:rPr>
          <w:lang w:val="ru-RU"/>
        </w:rPr>
      </w:pPr>
      <w:r>
        <w:rPr>
          <w:lang w:val="ru-RU"/>
        </w:rPr>
        <w:t>Дополненя</w:t>
      </w:r>
      <w:r w:rsidR="0096072C">
        <w:rPr>
          <w:lang w:val="ru-RU"/>
        </w:rPr>
        <w:t xml:space="preserve"> (5 баллов)</w:t>
      </w:r>
    </w:p>
    <w:p w:rsidR="00C17184" w:rsidRPr="00C17184" w:rsidRDefault="00C17184" w:rsidP="00C17184">
      <w:pPr>
        <w:rPr>
          <w:lang w:val="ru-RU"/>
        </w:rPr>
      </w:pPr>
      <w:r w:rsidRPr="00C17184">
        <w:rPr>
          <w:lang w:val="ru-RU"/>
        </w:rPr>
        <w:t xml:space="preserve">Теперь, когда вы пишете код, который обновляет базу данных </w:t>
      </w:r>
      <w:r w:rsidRPr="00C17184">
        <w:t>MongoDB</w:t>
      </w:r>
      <w:r w:rsidRPr="00C17184">
        <w:rPr>
          <w:lang w:val="ru-RU"/>
        </w:rPr>
        <w:t xml:space="preserve">, ошибки в вашем коде могут повредить содержимое базы данных. Перезагрузка программы </w:t>
      </w:r>
      <w:proofErr w:type="spellStart"/>
      <w:r w:rsidRPr="00C17184">
        <w:t>loadDatabase</w:t>
      </w:r>
      <w:proofErr w:type="spellEnd"/>
      <w:r w:rsidRPr="00C17184">
        <w:rPr>
          <w:lang w:val="ru-RU"/>
        </w:rPr>
        <w:t>.</w:t>
      </w:r>
      <w:proofErr w:type="spellStart"/>
      <w:r w:rsidRPr="00C17184">
        <w:t>js</w:t>
      </w:r>
      <w:proofErr w:type="spellEnd"/>
      <w:r w:rsidRPr="00C17184">
        <w:rPr>
          <w:lang w:val="ru-RU"/>
        </w:rPr>
        <w:t xml:space="preserve"> приведет к сбросу базы данных в чистое состояние. Тесты предполагают, что вы сделали это перед каждым прогоном.</w:t>
      </w:r>
    </w:p>
    <w:p w:rsidR="00C17184" w:rsidRPr="00C17184" w:rsidRDefault="00C17184" w:rsidP="00C17184">
      <w:pPr>
        <w:rPr>
          <w:lang w:val="ru-RU"/>
        </w:rPr>
      </w:pPr>
      <w:r>
        <w:rPr>
          <w:lang w:val="ru-RU"/>
        </w:rPr>
        <w:t>Задание</w:t>
      </w:r>
      <w:r w:rsidRPr="00C17184">
        <w:rPr>
          <w:lang w:val="ru-RU"/>
        </w:rPr>
        <w:t xml:space="preserve"> 1</w:t>
      </w:r>
    </w:p>
    <w:p w:rsidR="00C17184" w:rsidRPr="00C17184" w:rsidRDefault="00C17184" w:rsidP="00C17184">
      <w:pPr>
        <w:rPr>
          <w:lang w:val="ru-RU"/>
        </w:rPr>
      </w:pPr>
      <w:r w:rsidRPr="00C17184">
        <w:rPr>
          <w:lang w:val="ru-RU"/>
        </w:rPr>
        <w:t>Это</w:t>
      </w:r>
      <w:r w:rsidRPr="00C17184">
        <w:rPr>
          <w:lang w:val="ru-RU"/>
        </w:rPr>
        <w:t xml:space="preserve"> </w:t>
      </w:r>
      <w:r>
        <w:rPr>
          <w:lang w:val="ru-RU"/>
        </w:rPr>
        <w:t>задание</w:t>
      </w:r>
      <w:r w:rsidRPr="00C17184">
        <w:rPr>
          <w:lang w:val="ru-RU"/>
        </w:rPr>
        <w:t xml:space="preserve"> требует, чтобы вы получили зарегистрированного пользователя как в </w:t>
      </w:r>
      <w:r>
        <w:t>front</w:t>
      </w:r>
      <w:r w:rsidRPr="00C17184">
        <w:rPr>
          <w:lang w:val="ru-RU"/>
        </w:rPr>
        <w:t xml:space="preserve"> </w:t>
      </w:r>
      <w:r w:rsidRPr="00C17184">
        <w:rPr>
          <w:lang w:val="ru-RU"/>
        </w:rPr>
        <w:t>приложении, так и на веб-сервере.</w:t>
      </w:r>
    </w:p>
    <w:p w:rsidR="00C17184" w:rsidRPr="00C17184" w:rsidRDefault="00C17184" w:rsidP="00C17184">
      <w:pPr>
        <w:rPr>
          <w:lang w:val="ru-RU"/>
        </w:rPr>
      </w:pPr>
      <w:r w:rsidRPr="00C17184">
        <w:rPr>
          <w:lang w:val="ru-RU"/>
        </w:rPr>
        <w:t xml:space="preserve">Предполагая, что вы создали свой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login</w:t>
      </w:r>
      <w:r w:rsidRPr="00C17184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register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C17184">
        <w:rPr>
          <w:lang w:val="ru-RU"/>
        </w:rPr>
        <w:t xml:space="preserve">компонент </w:t>
      </w:r>
      <w:r>
        <w:rPr>
          <w:lang w:val="ru-RU"/>
        </w:rPr>
        <w:t>для входа</w:t>
      </w:r>
      <w:r w:rsidRPr="00C17184">
        <w:rPr>
          <w:lang w:val="ru-RU"/>
        </w:rPr>
        <w:t xml:space="preserve">, добавленный в ваше приложение для фотографий, и </w:t>
      </w:r>
      <w:r>
        <w:rPr>
          <w:lang w:val="ru-RU"/>
        </w:rPr>
        <w:t xml:space="preserve">настроили </w:t>
      </w:r>
      <w:proofErr w:type="spellStart"/>
      <w:r>
        <w:t>ngRoute</w:t>
      </w:r>
      <w:proofErr w:type="spellEnd"/>
      <w:r w:rsidRPr="00C17184">
        <w:rPr>
          <w:lang w:val="ru-RU"/>
        </w:rPr>
        <w:t xml:space="preserve"> на использование </w:t>
      </w:r>
      <w:r>
        <w:rPr>
          <w:lang w:val="ru-RU"/>
        </w:rPr>
        <w:t xml:space="preserve">его в </w:t>
      </w:r>
      <w:r w:rsidRPr="00C17184">
        <w:rPr>
          <w:lang w:val="ru-RU"/>
        </w:rPr>
        <w:t>пути «/</w:t>
      </w:r>
      <w:r>
        <w:t>login</w:t>
      </w:r>
      <w:r w:rsidRPr="00C17184">
        <w:rPr>
          <w:lang w:val="ru-RU"/>
        </w:rPr>
        <w:t>-</w:t>
      </w:r>
      <w:r>
        <w:t>register</w:t>
      </w:r>
      <w:r w:rsidRPr="00C17184">
        <w:rPr>
          <w:lang w:val="ru-RU"/>
        </w:rPr>
        <w:t>», полезный фрагмент кода для обработки случая</w:t>
      </w:r>
      <w:r>
        <w:rPr>
          <w:lang w:val="ru-RU"/>
        </w:rPr>
        <w:t xml:space="preserve"> когда пользователь не авторизован</w:t>
      </w:r>
      <w:r w:rsidRPr="00C17184">
        <w:rPr>
          <w:lang w:val="ru-RU"/>
        </w:rPr>
        <w:t>:</w:t>
      </w:r>
    </w:p>
    <w:p w:rsidR="00C17184" w:rsidRPr="00C17184" w:rsidRDefault="00C17184" w:rsidP="00C17184">
      <w:r w:rsidRPr="00C17184">
        <w:t>$</w:t>
      </w:r>
      <w:proofErr w:type="spellStart"/>
      <w:proofErr w:type="gramStart"/>
      <w:r w:rsidRPr="00C17184">
        <w:t>rootScope</w:t>
      </w:r>
      <w:proofErr w:type="spellEnd"/>
      <w:r w:rsidRPr="00C17184">
        <w:t>.$</w:t>
      </w:r>
      <w:proofErr w:type="gramEnd"/>
      <w:r w:rsidRPr="00C17184">
        <w:t>on( "$</w:t>
      </w:r>
      <w:proofErr w:type="spellStart"/>
      <w:r w:rsidRPr="00C17184">
        <w:t>routeChangeStart</w:t>
      </w:r>
      <w:proofErr w:type="spellEnd"/>
      <w:r w:rsidRPr="00C17184">
        <w:t>", function(event, next, current) {</w:t>
      </w:r>
    </w:p>
    <w:p w:rsidR="00C17184" w:rsidRPr="00C17184" w:rsidRDefault="00C17184" w:rsidP="00C17184">
      <w:r w:rsidRPr="00C17184">
        <w:t xml:space="preserve">    if (</w:t>
      </w:r>
      <w:proofErr w:type="spellStart"/>
      <w:proofErr w:type="gramStart"/>
      <w:r w:rsidRPr="00C17184">
        <w:t>noOneIsLoggedIn</w:t>
      </w:r>
      <w:proofErr w:type="spellEnd"/>
      <w:r w:rsidRPr="00C17184">
        <w:t>(</w:t>
      </w:r>
      <w:proofErr w:type="gramEnd"/>
      <w:r w:rsidRPr="00C17184">
        <w:t>)) {</w:t>
      </w:r>
    </w:p>
    <w:p w:rsidR="00C17184" w:rsidRPr="00C17184" w:rsidRDefault="00C17184" w:rsidP="00C17184">
      <w:r w:rsidRPr="00C17184">
        <w:t xml:space="preserve">        // no logged user, redirect to /login-register unless already there</w:t>
      </w:r>
    </w:p>
    <w:p w:rsidR="00C17184" w:rsidRPr="00C17184" w:rsidRDefault="00C17184" w:rsidP="00C17184">
      <w:r w:rsidRPr="00C17184">
        <w:t xml:space="preserve">        if (</w:t>
      </w:r>
      <w:proofErr w:type="spellStart"/>
      <w:proofErr w:type="gramStart"/>
      <w:r w:rsidRPr="00C17184">
        <w:t>next.templateUrl</w:t>
      </w:r>
      <w:proofErr w:type="spellEnd"/>
      <w:proofErr w:type="gramEnd"/>
      <w:r w:rsidRPr="00C17184">
        <w:t xml:space="preserve"> !== "components/login-register/login-registerTemplate.html") {</w:t>
      </w:r>
    </w:p>
    <w:p w:rsidR="00C17184" w:rsidRPr="00C17184" w:rsidRDefault="00C17184" w:rsidP="00C17184">
      <w:pPr>
        <w:rPr>
          <w:lang w:val="ru-RU"/>
        </w:rPr>
      </w:pPr>
      <w:r w:rsidRPr="00C17184">
        <w:t xml:space="preserve">            </w:t>
      </w:r>
      <w:r w:rsidRPr="00C17184">
        <w:rPr>
          <w:lang w:val="ru-RU"/>
        </w:rPr>
        <w:t>$location.path("/login-register");</w:t>
      </w:r>
    </w:p>
    <w:p w:rsidR="00C17184" w:rsidRPr="00C17184" w:rsidRDefault="00C17184" w:rsidP="00C17184">
      <w:pPr>
        <w:rPr>
          <w:lang w:val="ru-RU"/>
        </w:rPr>
      </w:pPr>
      <w:r w:rsidRPr="00C17184">
        <w:rPr>
          <w:lang w:val="ru-RU"/>
        </w:rPr>
        <w:t xml:space="preserve">        }</w:t>
      </w:r>
    </w:p>
    <w:p w:rsidR="00C17184" w:rsidRPr="00C17184" w:rsidRDefault="00C17184" w:rsidP="00C17184">
      <w:r w:rsidRPr="00C17184">
        <w:t xml:space="preserve">    }</w:t>
      </w:r>
    </w:p>
    <w:p w:rsidR="00C17184" w:rsidRPr="00C17184" w:rsidRDefault="00C17184" w:rsidP="00C17184">
      <w:r w:rsidRPr="00C17184">
        <w:t>});</w:t>
      </w:r>
    </w:p>
    <w:p w:rsidR="00C17184" w:rsidRPr="00C17184" w:rsidRDefault="00C17184" w:rsidP="00C17184">
      <w:pPr>
        <w:rPr>
          <w:lang w:val="ru-RU"/>
        </w:rPr>
      </w:pPr>
      <w:r>
        <w:rPr>
          <w:lang w:val="ru-RU"/>
        </w:rPr>
        <w:t>В</w:t>
      </w:r>
      <w:r w:rsidRPr="00C17184">
        <w:rPr>
          <w:lang w:val="ru-RU"/>
        </w:rPr>
        <w:t xml:space="preserve"> </w:t>
      </w:r>
      <w:r>
        <w:rPr>
          <w:lang w:val="ru-RU"/>
        </w:rPr>
        <w:t>контроллеры</w:t>
      </w:r>
      <w:r w:rsidRPr="00C17184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C17184">
        <w:rPr>
          <w:lang w:val="ru-RU"/>
        </w:rPr>
        <w:t xml:space="preserve"> </w:t>
      </w:r>
      <w:r>
        <w:rPr>
          <w:lang w:val="ru-RU"/>
        </w:rPr>
        <w:t>добавить</w:t>
      </w:r>
      <w:r w:rsidRPr="00C17184">
        <w:rPr>
          <w:lang w:val="ru-RU"/>
        </w:rPr>
        <w:t xml:space="preserve"> </w:t>
      </w:r>
      <w:r>
        <w:rPr>
          <w:lang w:val="ru-RU"/>
        </w:rPr>
        <w:t>зависимость</w:t>
      </w:r>
      <w:r w:rsidRPr="00C17184">
        <w:rPr>
          <w:lang w:val="ru-RU"/>
        </w:rPr>
        <w:t xml:space="preserve"> </w:t>
      </w:r>
      <w:r>
        <w:rPr>
          <w:lang w:val="ru-RU"/>
        </w:rPr>
        <w:t>на</w:t>
      </w:r>
      <w:r w:rsidRPr="00C17184">
        <w:rPr>
          <w:lang w:val="ru-RU"/>
        </w:rPr>
        <w:t xml:space="preserve"> $</w:t>
      </w:r>
      <w:proofErr w:type="spellStart"/>
      <w:r w:rsidRPr="00C17184">
        <w:t>rootScope</w:t>
      </w:r>
      <w:proofErr w:type="spellEnd"/>
      <w:r w:rsidRPr="00C17184">
        <w:rPr>
          <w:lang w:val="ru-RU"/>
        </w:rPr>
        <w:t xml:space="preserve">. </w:t>
      </w:r>
      <w:r w:rsidRPr="00C17184">
        <w:rPr>
          <w:lang w:val="ru-RU"/>
        </w:rPr>
        <w:t xml:space="preserve">Очевидно, вам нужно будет заменить </w:t>
      </w:r>
      <w:proofErr w:type="spellStart"/>
      <w:r w:rsidRPr="00C17184">
        <w:t>noOneIsLoggedIn</w:t>
      </w:r>
      <w:proofErr w:type="spellEnd"/>
      <w:r w:rsidRPr="00C17184">
        <w:rPr>
          <w:lang w:val="ru-RU"/>
        </w:rPr>
        <w:t>() тем, что вы используете для отслеживания состояния входа в приложение.</w:t>
      </w:r>
    </w:p>
    <w:p w:rsidR="00C17184" w:rsidRPr="00C17184" w:rsidRDefault="00C17184" w:rsidP="00C17184">
      <w:pPr>
        <w:rPr>
          <w:lang w:val="ru-RU"/>
        </w:rPr>
      </w:pPr>
      <w:r w:rsidRPr="00C17184">
        <w:rPr>
          <w:lang w:val="ru-RU"/>
        </w:rPr>
        <w:t xml:space="preserve">На стороне </w:t>
      </w:r>
      <w:r>
        <w:t>Angular</w:t>
      </w:r>
      <w:r w:rsidRPr="00C17184">
        <w:rPr>
          <w:lang w:val="ru-RU"/>
        </w:rPr>
        <w:t xml:space="preserve"> приложения вам нужно будет изменить свои контроллеры, чтобы внедрить </w:t>
      </w:r>
      <w:r>
        <w:rPr>
          <w:lang w:val="ru-RU"/>
        </w:rPr>
        <w:t>все</w:t>
      </w:r>
      <w:r w:rsidRPr="00C17184">
        <w:rPr>
          <w:lang w:val="ru-RU"/>
        </w:rPr>
        <w:t xml:space="preserve"> пакет</w:t>
      </w:r>
      <w:r>
        <w:rPr>
          <w:lang w:val="ru-RU"/>
        </w:rPr>
        <w:t>ы, которые</w:t>
      </w:r>
      <w:r w:rsidRPr="00C17184">
        <w:rPr>
          <w:lang w:val="ru-RU"/>
        </w:rPr>
        <w:t xml:space="preserve"> вам нужн</w:t>
      </w:r>
      <w:r>
        <w:rPr>
          <w:lang w:val="ru-RU"/>
        </w:rPr>
        <w:t>ы</w:t>
      </w:r>
      <w:r w:rsidRPr="00C17184">
        <w:rPr>
          <w:lang w:val="ru-RU"/>
        </w:rPr>
        <w:t xml:space="preserve"> для решения. Вам нужно добавить пакет как в список зависимостей, так и в список аргументов функции scope. Например, если я хочу изменить MainController в mainCont</w:t>
      </w:r>
      <w:r>
        <w:rPr>
          <w:lang w:val="ru-RU"/>
        </w:rPr>
        <w:t>roller.js, чтобы использовать $rootScope, $location, $http и $</w:t>
      </w:r>
      <w:r w:rsidRPr="00C17184">
        <w:rPr>
          <w:lang w:val="ru-RU"/>
        </w:rPr>
        <w:t>resource, я обновляю определение:</w:t>
      </w:r>
    </w:p>
    <w:p w:rsidR="00C17184" w:rsidRPr="00C17184" w:rsidRDefault="00C17184" w:rsidP="00C17184">
      <w:proofErr w:type="gramStart"/>
      <w:r w:rsidRPr="00C17184">
        <w:t>...</w:t>
      </w:r>
      <w:r w:rsidRPr="00C17184">
        <w:t>.controller</w:t>
      </w:r>
      <w:proofErr w:type="gramEnd"/>
      <w:r w:rsidRPr="00C17184">
        <w:t>('</w:t>
      </w:r>
      <w:proofErr w:type="spellStart"/>
      <w:r w:rsidRPr="00C17184">
        <w:t>MainController</w:t>
      </w:r>
      <w:proofErr w:type="spellEnd"/>
      <w:r w:rsidRPr="00C17184">
        <w:t>', ['$scope', '$</w:t>
      </w:r>
      <w:proofErr w:type="spellStart"/>
      <w:r w:rsidRPr="00C17184">
        <w:t>rootScope</w:t>
      </w:r>
      <w:proofErr w:type="spellEnd"/>
      <w:r w:rsidRPr="00C17184">
        <w:t>', '$location', '$http', '$resource',</w:t>
      </w:r>
    </w:p>
    <w:p w:rsidR="00C17184" w:rsidRPr="00C17184" w:rsidRDefault="00C17184" w:rsidP="00C17184">
      <w:r w:rsidRPr="00C17184">
        <w:lastRenderedPageBreak/>
        <w:t xml:space="preserve">  function ($scope, $</w:t>
      </w:r>
      <w:proofErr w:type="spellStart"/>
      <w:r w:rsidRPr="00C17184">
        <w:t>rootScope</w:t>
      </w:r>
      <w:proofErr w:type="spellEnd"/>
      <w:r w:rsidRPr="00C17184">
        <w:t>, $location, $http, $resource) {</w:t>
      </w:r>
    </w:p>
    <w:p w:rsidR="00C17184" w:rsidRPr="00D406F4" w:rsidRDefault="00D406F4" w:rsidP="00C17184">
      <w:pPr>
        <w:rPr>
          <w:lang w:val="ru-RU"/>
        </w:rPr>
      </w:pPr>
      <w:r>
        <w:rPr>
          <w:lang w:val="ru-RU"/>
        </w:rPr>
        <w:t>Задание</w:t>
      </w:r>
      <w:r w:rsidR="00C17184" w:rsidRPr="00D406F4">
        <w:rPr>
          <w:lang w:val="ru-RU"/>
        </w:rPr>
        <w:t xml:space="preserve"> 2</w:t>
      </w:r>
    </w:p>
    <w:p w:rsidR="00C17184" w:rsidRPr="00D406F4" w:rsidRDefault="00D406F4" w:rsidP="00C17184">
      <w:pPr>
        <w:rPr>
          <w:lang w:val="ru-RU"/>
        </w:rPr>
      </w:pPr>
      <w:r>
        <w:rPr>
          <w:lang w:val="ru-RU"/>
        </w:rPr>
        <w:t>В этом задании вы будете</w:t>
      </w:r>
      <w:r w:rsidRPr="00D406F4">
        <w:rPr>
          <w:lang w:val="ru-RU"/>
        </w:rPr>
        <w:t xml:space="preserve"> повторно использовать большую часть того, что вам нужно было выяснить для </w:t>
      </w:r>
      <w:r>
        <w:rPr>
          <w:lang w:val="ru-RU"/>
        </w:rPr>
        <w:t>задания</w:t>
      </w:r>
      <w:r w:rsidRPr="00D406F4">
        <w:rPr>
          <w:lang w:val="ru-RU"/>
        </w:rPr>
        <w:t xml:space="preserve"> 1. Одно отличие - комментарии не являются отдельными объектами в нашей схеме. Они встроены в объект фотографии, поэтому вам необходимо выполнить обновление объекта, а не создание объекта.</w:t>
      </w:r>
    </w:p>
    <w:p w:rsidR="00C17184" w:rsidRPr="00D406F4" w:rsidRDefault="00D406F4" w:rsidP="00C17184">
      <w:pPr>
        <w:rPr>
          <w:lang w:val="ru-RU"/>
        </w:rPr>
      </w:pPr>
      <w:r>
        <w:rPr>
          <w:lang w:val="ru-RU"/>
        </w:rPr>
        <w:t>Задание</w:t>
      </w:r>
      <w:r w:rsidR="00C17184" w:rsidRPr="00D406F4">
        <w:rPr>
          <w:lang w:val="ru-RU"/>
        </w:rPr>
        <w:t xml:space="preserve"> 3</w:t>
      </w:r>
    </w:p>
    <w:p w:rsidR="00C17184" w:rsidRPr="00D406F4" w:rsidRDefault="00D406F4" w:rsidP="00C17184">
      <w:pPr>
        <w:rPr>
          <w:lang w:val="ru-RU"/>
        </w:rPr>
      </w:pPr>
      <w:r w:rsidRPr="00D406F4">
        <w:rPr>
          <w:lang w:val="ru-RU"/>
        </w:rPr>
        <w:t xml:space="preserve">Загрузка файлов затруднена в фреймворках </w:t>
      </w:r>
      <w:r w:rsidRPr="00D406F4">
        <w:t>JavaScript</w:t>
      </w:r>
      <w:r w:rsidRPr="00D406F4">
        <w:rPr>
          <w:lang w:val="ru-RU"/>
        </w:rPr>
        <w:t xml:space="preserve">, так как браузеры не хотят, чтобы код </w:t>
      </w:r>
      <w:r w:rsidRPr="00D406F4">
        <w:t>JavaScript</w:t>
      </w:r>
      <w:r w:rsidRPr="00D406F4">
        <w:rPr>
          <w:lang w:val="ru-RU"/>
        </w:rPr>
        <w:t xml:space="preserve"> мог читать произвольные файлы. Браузеры предоставляют интерфейс, позволяющий пользователю выбирать файл, а затем отправлять его содержимое на веб-сервер. Мы можем использовать этот механизм, чтобы наше фотоприложение могло загружать фотографии.</w:t>
      </w:r>
    </w:p>
    <w:p w:rsidR="00D406F4" w:rsidRPr="00D406F4" w:rsidRDefault="00D406F4" w:rsidP="00C17184">
      <w:pPr>
        <w:rPr>
          <w:lang w:val="ru-RU"/>
        </w:rPr>
      </w:pPr>
      <w:r>
        <w:rPr>
          <w:lang w:val="ru-RU"/>
        </w:rPr>
        <w:t>Строкой</w:t>
      </w:r>
    </w:p>
    <w:p w:rsidR="00C17184" w:rsidRPr="00D406F4" w:rsidRDefault="00C17184" w:rsidP="00C17184">
      <w:pPr>
        <w:rPr>
          <w:b/>
        </w:rPr>
      </w:pPr>
      <w:r w:rsidRPr="00D406F4">
        <w:rPr>
          <w:b/>
        </w:rPr>
        <w:t>&lt;input type="file" accept="image/*</w:t>
      </w:r>
      <w:proofErr w:type="gramStart"/>
      <w:r w:rsidRPr="00D406F4">
        <w:rPr>
          <w:b/>
        </w:rPr>
        <w:t>"  onchange</w:t>
      </w:r>
      <w:proofErr w:type="gramEnd"/>
      <w:r w:rsidRPr="00D406F4">
        <w:rPr>
          <w:b/>
        </w:rPr>
        <w:t>="angular.element(this).scope().inputFileNameChanged(this)"&gt;</w:t>
      </w:r>
    </w:p>
    <w:p w:rsidR="00D406F4" w:rsidRDefault="00D406F4" w:rsidP="00D406F4">
      <w:pPr>
        <w:rPr>
          <w:lang w:val="ru-RU"/>
        </w:rPr>
      </w:pPr>
      <w:r>
        <w:rPr>
          <w:lang w:val="ru-RU"/>
        </w:rPr>
        <w:t xml:space="preserve">В </w:t>
      </w:r>
      <w:r w:rsidRPr="00D406F4">
        <w:rPr>
          <w:lang w:val="ru-RU"/>
        </w:rPr>
        <w:t>браузер</w:t>
      </w:r>
      <w:r>
        <w:rPr>
          <w:lang w:val="ru-RU"/>
        </w:rPr>
        <w:t xml:space="preserve"> будет добавлена уродливая кнопка</w:t>
      </w:r>
      <w:r w:rsidRPr="00D406F4">
        <w:rPr>
          <w:lang w:val="ru-RU"/>
        </w:rPr>
        <w:t xml:space="preserve"> с надписью «Выбрать файл», которую пользователь может нажать, чтобы выбрать локальный файл. </w:t>
      </w:r>
    </w:p>
    <w:p w:rsidR="00D406F4" w:rsidRPr="00D406F4" w:rsidRDefault="00D406F4" w:rsidP="00D406F4">
      <w:pPr>
        <w:rPr>
          <w:lang w:val="ru-RU"/>
        </w:rPr>
      </w:pPr>
      <w:r w:rsidRPr="00D406F4">
        <w:rPr>
          <w:lang w:val="ru-RU"/>
        </w:rPr>
        <w:t xml:space="preserve">Когда пользователь выбирает файл, функция </w:t>
      </w:r>
      <w:proofErr w:type="spellStart"/>
      <w:r>
        <w:t>inputFileNameChanged</w:t>
      </w:r>
      <w:proofErr w:type="spellEnd"/>
      <w:r w:rsidRPr="00D406F4">
        <w:rPr>
          <w:lang w:val="ru-RU"/>
        </w:rPr>
        <w:t xml:space="preserve"> из </w:t>
      </w:r>
      <w:r>
        <w:rPr>
          <w:lang w:val="ru-RU"/>
        </w:rPr>
        <w:t xml:space="preserve">текущего </w:t>
      </w:r>
      <w:r w:rsidRPr="00D406F4">
        <w:rPr>
          <w:lang w:val="ru-RU"/>
        </w:rPr>
        <w:t>$</w:t>
      </w:r>
      <w:r>
        <w:t>scope</w:t>
      </w:r>
      <w:r w:rsidRPr="00D406F4">
        <w:rPr>
          <w:lang w:val="ru-RU"/>
        </w:rPr>
        <w:t xml:space="preserve"> будет вызываться с элементом </w:t>
      </w:r>
      <w:r>
        <w:t>DOM</w:t>
      </w:r>
      <w:r w:rsidRPr="00D406F4">
        <w:rPr>
          <w:lang w:val="ru-RU"/>
        </w:rPr>
        <w:t xml:space="preserve">. Элемент </w:t>
      </w:r>
      <w:r>
        <w:t>DOM</w:t>
      </w:r>
      <w:r w:rsidRPr="00D406F4">
        <w:rPr>
          <w:lang w:val="ru-RU"/>
        </w:rPr>
        <w:t xml:space="preserve"> будет иметь указатель на выбранный файл в </w:t>
      </w:r>
      <w:r>
        <w:t>DOM</w:t>
      </w:r>
      <w:r w:rsidRPr="00D406F4">
        <w:rPr>
          <w:lang w:val="ru-RU"/>
        </w:rPr>
        <w:t>.</w:t>
      </w:r>
    </w:p>
    <w:p w:rsidR="00D406F4" w:rsidRDefault="00D406F4" w:rsidP="00D406F4">
      <w:r w:rsidRPr="00D406F4">
        <w:rPr>
          <w:lang w:val="ru-RU"/>
        </w:rPr>
        <w:t xml:space="preserve">Когда у нас есть выбранный файл в </w:t>
      </w:r>
      <w:r>
        <w:t>DOM</w:t>
      </w:r>
      <w:r w:rsidRPr="00D406F4">
        <w:rPr>
          <w:lang w:val="ru-RU"/>
        </w:rPr>
        <w:t xml:space="preserve">, мы можем добавить его в форму </w:t>
      </w:r>
      <w:r>
        <w:t>DOM</w:t>
      </w:r>
      <w:r w:rsidRPr="00D406F4">
        <w:rPr>
          <w:lang w:val="ru-RU"/>
        </w:rPr>
        <w:t xml:space="preserve"> и отправить его в </w:t>
      </w:r>
      <w:r>
        <w:t>POST</w:t>
      </w:r>
      <w:r w:rsidRPr="00D406F4">
        <w:rPr>
          <w:lang w:val="ru-RU"/>
        </w:rPr>
        <w:t xml:space="preserve">-запрос на веб-сервер.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пример</w:t>
      </w:r>
      <w:proofErr w:type="spellEnd"/>
      <w:r w:rsidRPr="00D406F4">
        <w:t xml:space="preserve"> </w:t>
      </w:r>
      <w:r>
        <w:rPr>
          <w:lang w:val="ru-RU"/>
        </w:rPr>
        <w:t>для</w:t>
      </w:r>
      <w:r w:rsidRPr="00D406F4">
        <w:t xml:space="preserve"> </w:t>
      </w:r>
      <w:r>
        <w:rPr>
          <w:lang w:val="ru-RU"/>
        </w:rPr>
        <w:t>этого</w:t>
      </w:r>
      <w:r>
        <w:t>: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406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selectedPhotoFile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D406F4">
        <w:rPr>
          <w:rFonts w:ascii="Courier New" w:hAnsi="Courier New" w:cs="Courier New"/>
          <w:sz w:val="20"/>
          <w:szCs w:val="20"/>
        </w:rPr>
        <w:t>// Holds the last file selected by the user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// Called on file selection - we simply save a reference to the file in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selectedPhotoFile</w:t>
      </w:r>
      <w:proofErr w:type="spellEnd"/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scope.inputFileNameChanged</w:t>
      </w:r>
      <w:proofErr w:type="spellEnd"/>
      <w:proofErr w:type="gramEnd"/>
      <w:r w:rsidRPr="00D406F4">
        <w:rPr>
          <w:rFonts w:ascii="Courier New" w:hAnsi="Courier New" w:cs="Courier New"/>
          <w:sz w:val="20"/>
          <w:szCs w:val="20"/>
        </w:rPr>
        <w:t xml:space="preserve"> = function (element) 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selectedPhotoFile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element.files</w:t>
      </w:r>
      <w:proofErr w:type="spellEnd"/>
      <w:proofErr w:type="gramEnd"/>
      <w:r w:rsidRPr="00D406F4">
        <w:rPr>
          <w:rFonts w:ascii="Courier New" w:hAnsi="Courier New" w:cs="Courier New"/>
          <w:sz w:val="20"/>
          <w:szCs w:val="20"/>
        </w:rPr>
        <w:t>[0];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>};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>// Has the user selected a file?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scope.inputFileNameSelected</w:t>
      </w:r>
      <w:proofErr w:type="spellEnd"/>
      <w:proofErr w:type="gramEnd"/>
      <w:r w:rsidRPr="00D406F4">
        <w:rPr>
          <w:rFonts w:ascii="Courier New" w:hAnsi="Courier New" w:cs="Courier New"/>
          <w:sz w:val="20"/>
          <w:szCs w:val="20"/>
        </w:rPr>
        <w:t xml:space="preserve"> = function () 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return !!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selectedPhotoFile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>};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>// Upload the photo file selected by the user using a post request to the URL /photos/new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scope.uploadPhoto</w:t>
      </w:r>
      <w:proofErr w:type="spellEnd"/>
      <w:proofErr w:type="gramEnd"/>
      <w:r w:rsidRPr="00D406F4">
        <w:rPr>
          <w:rFonts w:ascii="Courier New" w:hAnsi="Courier New" w:cs="Courier New"/>
          <w:sz w:val="20"/>
          <w:szCs w:val="20"/>
        </w:rPr>
        <w:t xml:space="preserve"> = function () 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if </w:t>
      </w:r>
      <w:proofErr w:type="gramStart"/>
      <w:r w:rsidRPr="00D406F4">
        <w:rPr>
          <w:rFonts w:ascii="Courier New" w:hAnsi="Courier New" w:cs="Courier New"/>
          <w:sz w:val="20"/>
          <w:szCs w:val="20"/>
        </w:rPr>
        <w:t>(!$</w:t>
      </w:r>
      <w:proofErr w:type="spellStart"/>
      <w:proofErr w:type="gramEnd"/>
      <w:r w:rsidRPr="00D406F4">
        <w:rPr>
          <w:rFonts w:ascii="Courier New" w:hAnsi="Courier New" w:cs="Courier New"/>
          <w:sz w:val="20"/>
          <w:szCs w:val="20"/>
        </w:rPr>
        <w:t>scope.inputFileNameSelected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()) 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console.error</w:t>
      </w:r>
      <w:proofErr w:type="spellEnd"/>
      <w:proofErr w:type="gramEnd"/>
      <w:r w:rsidRPr="00D406F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uploadPhoto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 called will no selected file");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    return;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}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06F4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D406F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fileSubmitted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selectedPhotoFile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);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// Create a DOM form and add the file to it under the name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uploadedphoto</w:t>
      </w:r>
      <w:proofErr w:type="spellEnd"/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domForm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FormData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(</w:t>
      </w:r>
      <w:proofErr w:type="gramEnd"/>
      <w:r w:rsidRPr="00D406F4">
        <w:rPr>
          <w:rFonts w:ascii="Courier New" w:hAnsi="Courier New" w:cs="Courier New"/>
          <w:sz w:val="20"/>
          <w:szCs w:val="20"/>
        </w:rPr>
        <w:t>);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domForm.append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uploadedphoto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selectedPhotoFile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);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lastRenderedPageBreak/>
        <w:t xml:space="preserve">    // Using $http to POST the form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http.post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(</w:t>
      </w:r>
      <w:proofErr w:type="gramEnd"/>
      <w:r w:rsidRPr="00D406F4">
        <w:rPr>
          <w:rFonts w:ascii="Courier New" w:hAnsi="Courier New" w:cs="Courier New"/>
          <w:sz w:val="20"/>
          <w:szCs w:val="20"/>
        </w:rPr>
        <w:t xml:space="preserve">'/photos/new',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domForm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, 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transformRequest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angular.identity</w:t>
      </w:r>
      <w:proofErr w:type="spellEnd"/>
      <w:proofErr w:type="gramEnd"/>
      <w:r w:rsidRPr="00D406F4">
        <w:rPr>
          <w:rFonts w:ascii="Courier New" w:hAnsi="Courier New" w:cs="Courier New"/>
          <w:sz w:val="20"/>
          <w:szCs w:val="20"/>
        </w:rPr>
        <w:t>,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    headers: {'Content-Type': undefined}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}</w:t>
      </w:r>
      <w:proofErr w:type="gramStart"/>
      <w:r w:rsidRPr="00D406F4">
        <w:rPr>
          <w:rFonts w:ascii="Courier New" w:hAnsi="Courier New" w:cs="Courier New"/>
          <w:sz w:val="20"/>
          <w:szCs w:val="20"/>
        </w:rPr>
        <w:t>).then</w:t>
      </w:r>
      <w:proofErr w:type="gramEnd"/>
      <w:r w:rsidRPr="00D406F4">
        <w:rPr>
          <w:rFonts w:ascii="Courier New" w:hAnsi="Courier New" w:cs="Courier New"/>
          <w:sz w:val="20"/>
          <w:szCs w:val="20"/>
        </w:rPr>
        <w:t xml:space="preserve">(function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successCallback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(response){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    // The photo was successfully uploaded. XXX - Do whatever you want on success.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}, function </w:t>
      </w:r>
      <w:proofErr w:type="spellStart"/>
      <w:r w:rsidRPr="00D406F4">
        <w:rPr>
          <w:rFonts w:ascii="Courier New" w:hAnsi="Courier New" w:cs="Courier New"/>
          <w:sz w:val="20"/>
          <w:szCs w:val="20"/>
        </w:rPr>
        <w:t>errorCallback</w:t>
      </w:r>
      <w:proofErr w:type="spellEnd"/>
      <w:r w:rsidRPr="00D406F4">
        <w:rPr>
          <w:rFonts w:ascii="Courier New" w:hAnsi="Courier New" w:cs="Courier New"/>
          <w:sz w:val="20"/>
          <w:szCs w:val="20"/>
        </w:rPr>
        <w:t>(response</w:t>
      </w:r>
      <w:proofErr w:type="gramStart"/>
      <w:r w:rsidRPr="00D406F4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    // Couldn't upload the photo. </w:t>
      </w:r>
      <w:proofErr w:type="gramStart"/>
      <w:r w:rsidRPr="00D406F4">
        <w:rPr>
          <w:rFonts w:ascii="Courier New" w:hAnsi="Courier New" w:cs="Courier New"/>
          <w:sz w:val="20"/>
          <w:szCs w:val="20"/>
        </w:rPr>
        <w:t>XXX  -</w:t>
      </w:r>
      <w:proofErr w:type="gramEnd"/>
      <w:r w:rsidRPr="00D406F4">
        <w:rPr>
          <w:rFonts w:ascii="Courier New" w:hAnsi="Courier New" w:cs="Courier New"/>
          <w:sz w:val="20"/>
          <w:szCs w:val="20"/>
        </w:rPr>
        <w:t xml:space="preserve"> Do whatever you want on failure.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06F4">
        <w:rPr>
          <w:rFonts w:ascii="Courier New" w:hAnsi="Courier New" w:cs="Courier New"/>
          <w:sz w:val="20"/>
          <w:szCs w:val="20"/>
        </w:rPr>
        <w:t>console.error</w:t>
      </w:r>
      <w:proofErr w:type="spellEnd"/>
      <w:proofErr w:type="gramEnd"/>
      <w:r w:rsidRPr="00D406F4">
        <w:rPr>
          <w:rFonts w:ascii="Courier New" w:hAnsi="Courier New" w:cs="Courier New"/>
          <w:sz w:val="20"/>
          <w:szCs w:val="20"/>
        </w:rPr>
        <w:t>('ERROR uploading photo', response);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 xml:space="preserve">    });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06F4">
        <w:rPr>
          <w:rFonts w:ascii="Courier New" w:hAnsi="Courier New" w:cs="Courier New"/>
          <w:sz w:val="20"/>
          <w:szCs w:val="20"/>
        </w:rPr>
        <w:t>};</w:t>
      </w:r>
    </w:p>
    <w:p w:rsidR="00C17184" w:rsidRPr="00D406F4" w:rsidRDefault="00D406F4" w:rsidP="00C17184">
      <w:pPr>
        <w:rPr>
          <w:lang w:val="ru-RU"/>
        </w:rPr>
      </w:pPr>
      <w:r>
        <w:rPr>
          <w:lang w:val="ru-RU"/>
        </w:rPr>
        <w:t>Модуль э</w:t>
      </w:r>
      <w:r w:rsidRPr="00D406F4">
        <w:rPr>
          <w:lang w:val="ru-RU"/>
        </w:rPr>
        <w:t xml:space="preserve">кспресс, использующий </w:t>
      </w:r>
      <w:r w:rsidRPr="00D406F4">
        <w:t>body</w:t>
      </w:r>
      <w:r w:rsidRPr="00D406F4">
        <w:rPr>
          <w:lang w:val="ru-RU"/>
        </w:rPr>
        <w:t>-</w:t>
      </w:r>
      <w:r w:rsidRPr="00D406F4">
        <w:t>parser</w:t>
      </w:r>
      <w:r w:rsidRPr="00D406F4">
        <w:rPr>
          <w:lang w:val="ru-RU"/>
        </w:rPr>
        <w:t xml:space="preserve">, не может обрабатывать запрос </w:t>
      </w:r>
      <w:r w:rsidRPr="00D406F4">
        <w:t>POST</w:t>
      </w:r>
      <w:r w:rsidRPr="00D406F4">
        <w:rPr>
          <w:lang w:val="ru-RU"/>
        </w:rPr>
        <w:t xml:space="preserve"> с формой, содержащей файл, но может </w:t>
      </w:r>
      <w:r>
        <w:rPr>
          <w:lang w:val="ru-RU"/>
        </w:rPr>
        <w:t>использовать дополнительную библиотеку</w:t>
      </w:r>
      <w:r w:rsidRPr="00D406F4">
        <w:rPr>
          <w:lang w:val="ru-RU"/>
        </w:rPr>
        <w:t xml:space="preserve"> с именем </w:t>
      </w:r>
      <w:proofErr w:type="spellStart"/>
      <w:r w:rsidRPr="00D406F4">
        <w:rPr>
          <w:b/>
        </w:rPr>
        <w:t>multer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для извлечения файла из запроса</w:t>
      </w:r>
      <w:r w:rsidRPr="00D406F4">
        <w:rPr>
          <w:lang w:val="ru-RU"/>
        </w:rPr>
        <w:t>.</w:t>
      </w:r>
    </w:p>
    <w:p w:rsidR="00C17184" w:rsidRPr="00C17184" w:rsidRDefault="00C17184" w:rsidP="00C17184">
      <w:proofErr w:type="spellStart"/>
      <w:r w:rsidRPr="00C17184">
        <w:t>var</w:t>
      </w:r>
      <w:proofErr w:type="spellEnd"/>
      <w:r w:rsidRPr="00C17184">
        <w:t xml:space="preserve"> </w:t>
      </w:r>
      <w:proofErr w:type="spellStart"/>
      <w:r w:rsidRPr="00C17184">
        <w:t>processFormBody</w:t>
      </w:r>
      <w:proofErr w:type="spellEnd"/>
      <w:r w:rsidRPr="00C17184">
        <w:t xml:space="preserve"> = </w:t>
      </w:r>
      <w:proofErr w:type="spellStart"/>
      <w:proofErr w:type="gramStart"/>
      <w:r w:rsidRPr="00C17184">
        <w:t>multer</w:t>
      </w:r>
      <w:proofErr w:type="spellEnd"/>
      <w:r w:rsidRPr="00C17184">
        <w:t>(</w:t>
      </w:r>
      <w:proofErr w:type="gramEnd"/>
      <w:r w:rsidRPr="00C17184">
        <w:t xml:space="preserve">{storage: </w:t>
      </w:r>
      <w:proofErr w:type="spellStart"/>
      <w:r w:rsidRPr="00C17184">
        <w:t>multer.memoryStorage</w:t>
      </w:r>
      <w:proofErr w:type="spellEnd"/>
      <w:r w:rsidRPr="00C17184">
        <w:t>()}).single('</w:t>
      </w:r>
      <w:proofErr w:type="spellStart"/>
      <w:r w:rsidRPr="00C17184">
        <w:t>uploadedphoto</w:t>
      </w:r>
      <w:proofErr w:type="spellEnd"/>
      <w:r w:rsidRPr="00C17184">
        <w:t>');</w:t>
      </w:r>
    </w:p>
    <w:p w:rsidR="00D406F4" w:rsidRDefault="00C17184" w:rsidP="00C17184">
      <w:proofErr w:type="spellStart"/>
      <w:r w:rsidRPr="00C17184">
        <w:t>processFormBody</w:t>
      </w:r>
      <w:proofErr w:type="spellEnd"/>
      <w:r w:rsidRPr="00C17184">
        <w:t xml:space="preserve"> </w:t>
      </w:r>
      <w:proofErr w:type="spellStart"/>
      <w:r w:rsidR="00D406F4" w:rsidRPr="00D406F4">
        <w:t>это</w:t>
      </w:r>
      <w:proofErr w:type="spellEnd"/>
      <w:r w:rsidR="00D406F4" w:rsidRPr="00D406F4">
        <w:t xml:space="preserve"> </w:t>
      </w:r>
      <w:proofErr w:type="spellStart"/>
      <w:r w:rsidR="00D406F4" w:rsidRPr="00D406F4">
        <w:t>функция</w:t>
      </w:r>
      <w:proofErr w:type="spellEnd"/>
      <w:r w:rsidR="00D406F4" w:rsidRPr="00D406F4">
        <w:t xml:space="preserve">, </w:t>
      </w:r>
      <w:proofErr w:type="spellStart"/>
      <w:r w:rsidR="00D406F4" w:rsidRPr="00D406F4">
        <w:t>которую</w:t>
      </w:r>
      <w:proofErr w:type="spellEnd"/>
      <w:r w:rsidR="00D406F4" w:rsidRPr="00D406F4">
        <w:t xml:space="preserve"> </w:t>
      </w:r>
      <w:proofErr w:type="spellStart"/>
      <w:r w:rsidR="00D406F4" w:rsidRPr="00D406F4">
        <w:t>мы</w:t>
      </w:r>
      <w:proofErr w:type="spellEnd"/>
      <w:r w:rsidR="00D406F4" w:rsidRPr="00D406F4">
        <w:t xml:space="preserve"> </w:t>
      </w:r>
      <w:proofErr w:type="spellStart"/>
      <w:r w:rsidR="00D406F4" w:rsidRPr="00D406F4">
        <w:t>можем</w:t>
      </w:r>
      <w:proofErr w:type="spellEnd"/>
      <w:r w:rsidR="00D406F4" w:rsidRPr="00D406F4">
        <w:t xml:space="preserve"> </w:t>
      </w:r>
      <w:proofErr w:type="spellStart"/>
      <w:r w:rsidR="00D406F4" w:rsidRPr="00D406F4">
        <w:t>использовать</w:t>
      </w:r>
      <w:proofErr w:type="spellEnd"/>
      <w:r w:rsidR="00D406F4" w:rsidRPr="00D406F4">
        <w:t xml:space="preserve"> в </w:t>
      </w:r>
      <w:proofErr w:type="spellStart"/>
      <w:r w:rsidR="00D406F4" w:rsidRPr="00D406F4">
        <w:t>нашем</w:t>
      </w:r>
      <w:proofErr w:type="spellEnd"/>
      <w:r w:rsidR="00D406F4" w:rsidRPr="00D406F4">
        <w:t xml:space="preserve"> </w:t>
      </w:r>
      <w:proofErr w:type="spellStart"/>
      <w:r w:rsidR="00D406F4" w:rsidRPr="00D406F4">
        <w:t>обработчике</w:t>
      </w:r>
      <w:proofErr w:type="spellEnd"/>
      <w:r w:rsidR="00D406F4" w:rsidRPr="00D406F4">
        <w:t xml:space="preserve"> </w:t>
      </w:r>
      <w:proofErr w:type="spellStart"/>
      <w:r w:rsidR="00D406F4" w:rsidRPr="00D406F4">
        <w:t>запросов</w:t>
      </w:r>
      <w:proofErr w:type="spellEnd"/>
      <w:r w:rsidR="00D406F4" w:rsidRPr="00D406F4">
        <w:t xml:space="preserve"> post </w:t>
      </w:r>
      <w:proofErr w:type="spellStart"/>
      <w:r w:rsidR="00D406F4" w:rsidRPr="00D406F4">
        <w:t>для</w:t>
      </w:r>
      <w:proofErr w:type="spellEnd"/>
      <w:r w:rsidRPr="00C17184">
        <w:t xml:space="preserve"> /photos/new. </w:t>
      </w:r>
    </w:p>
    <w:p w:rsidR="00C17184" w:rsidRPr="00D406F4" w:rsidRDefault="00C17184" w:rsidP="00C17184">
      <w:pPr>
        <w:rPr>
          <w:lang w:val="ru-RU"/>
        </w:rPr>
      </w:pPr>
      <w:proofErr w:type="spellStart"/>
      <w:r w:rsidRPr="00C17184">
        <w:t>processFormBody</w:t>
      </w:r>
      <w:proofErr w:type="spellEnd"/>
      <w:r w:rsidRPr="00D406F4">
        <w:rPr>
          <w:lang w:val="ru-RU"/>
        </w:rPr>
        <w:t xml:space="preserve"> </w:t>
      </w:r>
      <w:r w:rsidR="00D406F4" w:rsidRPr="00D406F4">
        <w:rPr>
          <w:lang w:val="ru-RU"/>
        </w:rPr>
        <w:t xml:space="preserve">будет </w:t>
      </w:r>
      <w:r w:rsidR="00D406F4">
        <w:rPr>
          <w:lang w:val="ru-RU"/>
        </w:rPr>
        <w:t>смотреть</w:t>
      </w:r>
      <w:r w:rsidR="00D406F4" w:rsidRPr="00D406F4">
        <w:rPr>
          <w:lang w:val="ru-RU"/>
        </w:rPr>
        <w:t xml:space="preserve"> поля с именем «</w:t>
      </w:r>
      <w:proofErr w:type="spellStart"/>
      <w:r w:rsidR="00D406F4" w:rsidRPr="00D406F4">
        <w:t>uploadedphoto</w:t>
      </w:r>
      <w:proofErr w:type="spellEnd"/>
      <w:r w:rsidR="00D406F4" w:rsidRPr="00D406F4">
        <w:rPr>
          <w:lang w:val="ru-RU"/>
        </w:rPr>
        <w:t xml:space="preserve">» и </w:t>
      </w:r>
      <w:r w:rsidR="00D406F4">
        <w:rPr>
          <w:lang w:val="ru-RU"/>
        </w:rPr>
        <w:t>вытаскивать</w:t>
      </w:r>
      <w:r w:rsidR="00D406F4" w:rsidRPr="00D406F4">
        <w:rPr>
          <w:lang w:val="ru-RU"/>
        </w:rPr>
        <w:t xml:space="preserve"> файл из него, </w:t>
      </w:r>
      <w:r w:rsidR="00D406F4">
        <w:rPr>
          <w:lang w:val="ru-RU"/>
        </w:rPr>
        <w:t>и</w:t>
      </w:r>
      <w:r w:rsidR="00D406F4" w:rsidRPr="00D406F4">
        <w:rPr>
          <w:lang w:val="ru-RU"/>
        </w:rPr>
        <w:t xml:space="preserve"> </w:t>
      </w:r>
      <w:r w:rsidR="00D406F4">
        <w:rPr>
          <w:lang w:val="ru-RU"/>
        </w:rPr>
        <w:t xml:space="preserve">записывать в </w:t>
      </w:r>
      <w:r w:rsidR="00D406F4" w:rsidRPr="00D406F4">
        <w:rPr>
          <w:lang w:val="ru-RU"/>
        </w:rPr>
        <w:t xml:space="preserve">свойство с именем </w:t>
      </w:r>
      <w:r w:rsidR="00D406F4" w:rsidRPr="00D406F4">
        <w:t>file</w:t>
      </w:r>
      <w:r w:rsidR="00D406F4" w:rsidRPr="00D406F4">
        <w:rPr>
          <w:lang w:val="ru-RU"/>
        </w:rPr>
        <w:t xml:space="preserve"> </w:t>
      </w:r>
      <w:r w:rsidR="00D406F4">
        <w:rPr>
          <w:lang w:val="ru-RU"/>
        </w:rPr>
        <w:t>в</w:t>
      </w:r>
      <w:r w:rsidR="00D406F4" w:rsidRPr="00D406F4">
        <w:rPr>
          <w:lang w:val="ru-RU"/>
        </w:rPr>
        <w:t xml:space="preserve"> объект запроса. Следующий код дает вам представление о том, как вызвать его в обработчике запросов </w:t>
      </w:r>
      <w:r w:rsidR="00D406F4" w:rsidRPr="00D406F4">
        <w:t>post</w:t>
      </w:r>
      <w:r w:rsidR="00D406F4" w:rsidRPr="00D406F4">
        <w:rPr>
          <w:lang w:val="ru-RU"/>
        </w:rPr>
        <w:t>: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406F4">
        <w:rPr>
          <w:rFonts w:ascii="Courier New" w:hAnsi="Courier New" w:cs="Courier New"/>
        </w:rPr>
        <w:t>processFormBody</w:t>
      </w:r>
      <w:proofErr w:type="spellEnd"/>
      <w:r w:rsidRPr="00D406F4">
        <w:rPr>
          <w:rFonts w:ascii="Courier New" w:hAnsi="Courier New" w:cs="Courier New"/>
        </w:rPr>
        <w:t>(</w:t>
      </w:r>
      <w:proofErr w:type="gramEnd"/>
      <w:r w:rsidRPr="00D406F4">
        <w:rPr>
          <w:rFonts w:ascii="Courier New" w:hAnsi="Courier New" w:cs="Courier New"/>
        </w:rPr>
        <w:t>request, response, function (err) 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if (err |</w:t>
      </w:r>
      <w:proofErr w:type="gramStart"/>
      <w:r w:rsidRPr="00D406F4">
        <w:rPr>
          <w:rFonts w:ascii="Courier New" w:hAnsi="Courier New" w:cs="Courier New"/>
        </w:rPr>
        <w:t>| !</w:t>
      </w:r>
      <w:proofErr w:type="spellStart"/>
      <w:r w:rsidRPr="00D406F4">
        <w:rPr>
          <w:rFonts w:ascii="Courier New" w:hAnsi="Courier New" w:cs="Courier New"/>
        </w:rPr>
        <w:t>request</w:t>
      </w:r>
      <w:proofErr w:type="gramEnd"/>
      <w:r w:rsidRPr="00D406F4">
        <w:rPr>
          <w:rFonts w:ascii="Courier New" w:hAnsi="Courier New" w:cs="Courier New"/>
        </w:rPr>
        <w:t>.file</w:t>
      </w:r>
      <w:proofErr w:type="spellEnd"/>
      <w:r w:rsidRPr="00D406F4">
        <w:rPr>
          <w:rFonts w:ascii="Courier New" w:hAnsi="Courier New" w:cs="Courier New"/>
        </w:rPr>
        <w:t>) 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    // XXX -  Insert error handling code here.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    return;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}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</w:t>
      </w:r>
      <w:proofErr w:type="spellStart"/>
      <w:proofErr w:type="gramStart"/>
      <w:r w:rsidRPr="00D406F4">
        <w:rPr>
          <w:rFonts w:ascii="Courier New" w:hAnsi="Courier New" w:cs="Courier New"/>
        </w:rPr>
        <w:t>request.file</w:t>
      </w:r>
      <w:proofErr w:type="spellEnd"/>
      <w:proofErr w:type="gramEnd"/>
      <w:r w:rsidRPr="00D406F4">
        <w:rPr>
          <w:rFonts w:ascii="Courier New" w:hAnsi="Courier New" w:cs="Courier New"/>
        </w:rPr>
        <w:t xml:space="preserve"> has the following properties of interest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     fieldname      - Should be '</w:t>
      </w:r>
      <w:proofErr w:type="spellStart"/>
      <w:r w:rsidRPr="00D406F4">
        <w:rPr>
          <w:rFonts w:ascii="Courier New" w:hAnsi="Courier New" w:cs="Courier New"/>
        </w:rPr>
        <w:t>uploadedphoto</w:t>
      </w:r>
      <w:proofErr w:type="spellEnd"/>
      <w:r w:rsidRPr="00D406F4">
        <w:rPr>
          <w:rFonts w:ascii="Courier New" w:hAnsi="Courier New" w:cs="Courier New"/>
        </w:rPr>
        <w:t>' since that is what we sent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     </w:t>
      </w:r>
      <w:proofErr w:type="spellStart"/>
      <w:r w:rsidRPr="00D406F4">
        <w:rPr>
          <w:rFonts w:ascii="Courier New" w:hAnsi="Courier New" w:cs="Courier New"/>
        </w:rPr>
        <w:t>originalname</w:t>
      </w:r>
      <w:proofErr w:type="spellEnd"/>
      <w:r w:rsidRPr="00D406F4">
        <w:rPr>
          <w:rFonts w:ascii="Courier New" w:hAnsi="Courier New" w:cs="Courier New"/>
        </w:rPr>
        <w:t>:  - The name of the file the user uploaded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     </w:t>
      </w:r>
      <w:proofErr w:type="spellStart"/>
      <w:r w:rsidRPr="00D406F4">
        <w:rPr>
          <w:rFonts w:ascii="Courier New" w:hAnsi="Courier New" w:cs="Courier New"/>
        </w:rPr>
        <w:t>mimetype</w:t>
      </w:r>
      <w:proofErr w:type="spellEnd"/>
      <w:r w:rsidRPr="00D406F4">
        <w:rPr>
          <w:rFonts w:ascii="Courier New" w:hAnsi="Courier New" w:cs="Courier New"/>
        </w:rPr>
        <w:t xml:space="preserve">:      - The </w:t>
      </w:r>
      <w:proofErr w:type="spellStart"/>
      <w:r w:rsidRPr="00D406F4">
        <w:rPr>
          <w:rFonts w:ascii="Courier New" w:hAnsi="Courier New" w:cs="Courier New"/>
        </w:rPr>
        <w:t>mimetype</w:t>
      </w:r>
      <w:proofErr w:type="spellEnd"/>
      <w:r w:rsidRPr="00D406F4">
        <w:rPr>
          <w:rFonts w:ascii="Courier New" w:hAnsi="Courier New" w:cs="Courier New"/>
        </w:rPr>
        <w:t xml:space="preserve"> of the image (e.g. 'image/jpeg</w:t>
      </w:r>
      <w:proofErr w:type="gramStart"/>
      <w:r w:rsidRPr="00D406F4">
        <w:rPr>
          <w:rFonts w:ascii="Courier New" w:hAnsi="Courier New" w:cs="Courier New"/>
        </w:rPr>
        <w:t>',  '</w:t>
      </w:r>
      <w:proofErr w:type="gramEnd"/>
      <w:r w:rsidRPr="00D406F4">
        <w:rPr>
          <w:rFonts w:ascii="Courier New" w:hAnsi="Courier New" w:cs="Courier New"/>
        </w:rPr>
        <w:t>image/</w:t>
      </w:r>
      <w:proofErr w:type="spellStart"/>
      <w:r w:rsidRPr="00D406F4">
        <w:rPr>
          <w:rFonts w:ascii="Courier New" w:hAnsi="Courier New" w:cs="Courier New"/>
        </w:rPr>
        <w:t>png</w:t>
      </w:r>
      <w:proofErr w:type="spellEnd"/>
      <w:r w:rsidRPr="00D406F4">
        <w:rPr>
          <w:rFonts w:ascii="Courier New" w:hAnsi="Courier New" w:cs="Courier New"/>
        </w:rPr>
        <w:t>')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     buffer:        - A </w:t>
      </w:r>
      <w:proofErr w:type="gramStart"/>
      <w:r w:rsidRPr="00D406F4">
        <w:rPr>
          <w:rFonts w:ascii="Courier New" w:hAnsi="Courier New" w:cs="Courier New"/>
        </w:rPr>
        <w:t>node</w:t>
      </w:r>
      <w:proofErr w:type="gramEnd"/>
      <w:r w:rsidRPr="00D406F4">
        <w:rPr>
          <w:rFonts w:ascii="Courier New" w:hAnsi="Courier New" w:cs="Courier New"/>
        </w:rPr>
        <w:t xml:space="preserve"> Buffer containing the contents of the file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     size:          - The size of the file in bytes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XXX - Do some validation here.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We need to create the file in the directory "images" under </w:t>
      </w:r>
      <w:proofErr w:type="gramStart"/>
      <w:r w:rsidRPr="00D406F4">
        <w:rPr>
          <w:rFonts w:ascii="Courier New" w:hAnsi="Courier New" w:cs="Courier New"/>
        </w:rPr>
        <w:t>an</w:t>
      </w:r>
      <w:proofErr w:type="gramEnd"/>
      <w:r w:rsidRPr="00D406F4">
        <w:rPr>
          <w:rFonts w:ascii="Courier New" w:hAnsi="Courier New" w:cs="Courier New"/>
        </w:rPr>
        <w:t xml:space="preserve"> unique name. We make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// the original file name unique by adding a unique prefix with a timestamp.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</w:t>
      </w:r>
      <w:proofErr w:type="spellStart"/>
      <w:r w:rsidRPr="00D406F4">
        <w:rPr>
          <w:rFonts w:ascii="Courier New" w:hAnsi="Courier New" w:cs="Courier New"/>
        </w:rPr>
        <w:t>var</w:t>
      </w:r>
      <w:proofErr w:type="spellEnd"/>
      <w:r w:rsidRPr="00D406F4">
        <w:rPr>
          <w:rFonts w:ascii="Courier New" w:hAnsi="Courier New" w:cs="Courier New"/>
        </w:rPr>
        <w:t xml:space="preserve"> timestamp = new Date(</w:t>
      </w:r>
      <w:proofErr w:type="gramStart"/>
      <w:r w:rsidRPr="00D406F4">
        <w:rPr>
          <w:rFonts w:ascii="Courier New" w:hAnsi="Courier New" w:cs="Courier New"/>
        </w:rPr>
        <w:t>).</w:t>
      </w:r>
      <w:proofErr w:type="spellStart"/>
      <w:r w:rsidRPr="00D406F4">
        <w:rPr>
          <w:rFonts w:ascii="Courier New" w:hAnsi="Courier New" w:cs="Courier New"/>
        </w:rPr>
        <w:t>valueOf</w:t>
      </w:r>
      <w:proofErr w:type="spellEnd"/>
      <w:proofErr w:type="gramEnd"/>
      <w:r w:rsidRPr="00D406F4">
        <w:rPr>
          <w:rFonts w:ascii="Courier New" w:hAnsi="Courier New" w:cs="Courier New"/>
        </w:rPr>
        <w:t>();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</w:t>
      </w:r>
      <w:proofErr w:type="spellStart"/>
      <w:r w:rsidRPr="00D406F4">
        <w:rPr>
          <w:rFonts w:ascii="Courier New" w:hAnsi="Courier New" w:cs="Courier New"/>
        </w:rPr>
        <w:t>var</w:t>
      </w:r>
      <w:proofErr w:type="spellEnd"/>
      <w:r w:rsidRPr="00D406F4">
        <w:rPr>
          <w:rFonts w:ascii="Courier New" w:hAnsi="Courier New" w:cs="Courier New"/>
        </w:rPr>
        <w:t xml:space="preserve"> filename = 'U' </w:t>
      </w:r>
      <w:proofErr w:type="gramStart"/>
      <w:r w:rsidRPr="00D406F4">
        <w:rPr>
          <w:rFonts w:ascii="Courier New" w:hAnsi="Courier New" w:cs="Courier New"/>
        </w:rPr>
        <w:t>+  String</w:t>
      </w:r>
      <w:proofErr w:type="gramEnd"/>
      <w:r w:rsidRPr="00D406F4">
        <w:rPr>
          <w:rFonts w:ascii="Courier New" w:hAnsi="Courier New" w:cs="Courier New"/>
        </w:rPr>
        <w:t xml:space="preserve">(timestamp) + </w:t>
      </w:r>
      <w:proofErr w:type="spellStart"/>
      <w:r w:rsidRPr="00D406F4">
        <w:rPr>
          <w:rFonts w:ascii="Courier New" w:hAnsi="Courier New" w:cs="Courier New"/>
        </w:rPr>
        <w:t>request.file.originalname</w:t>
      </w:r>
      <w:proofErr w:type="spellEnd"/>
      <w:r w:rsidRPr="00D406F4">
        <w:rPr>
          <w:rFonts w:ascii="Courier New" w:hAnsi="Courier New" w:cs="Courier New"/>
        </w:rPr>
        <w:t>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406F4">
        <w:rPr>
          <w:rFonts w:ascii="Courier New" w:hAnsi="Courier New" w:cs="Courier New"/>
        </w:rPr>
        <w:t>fs.writeFile</w:t>
      </w:r>
      <w:proofErr w:type="spellEnd"/>
      <w:proofErr w:type="gramEnd"/>
      <w:r w:rsidRPr="00D406F4">
        <w:rPr>
          <w:rFonts w:ascii="Courier New" w:hAnsi="Courier New" w:cs="Courier New"/>
        </w:rPr>
        <w:t xml:space="preserve">("./images/" + filename, </w:t>
      </w:r>
      <w:proofErr w:type="spellStart"/>
      <w:r w:rsidRPr="00D406F4">
        <w:rPr>
          <w:rFonts w:ascii="Courier New" w:hAnsi="Courier New" w:cs="Courier New"/>
        </w:rPr>
        <w:t>request.file.buffer</w:t>
      </w:r>
      <w:proofErr w:type="spellEnd"/>
      <w:r w:rsidRPr="00D406F4">
        <w:rPr>
          <w:rFonts w:ascii="Courier New" w:hAnsi="Courier New" w:cs="Courier New"/>
        </w:rPr>
        <w:t>, function (err) {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  // XXX - Once you have the file written into your images directory under the name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 xml:space="preserve">      // filename you can create the Photo object in the database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lastRenderedPageBreak/>
        <w:t xml:space="preserve">    });</w:t>
      </w:r>
    </w:p>
    <w:p w:rsidR="00C17184" w:rsidRPr="00D406F4" w:rsidRDefault="00C17184" w:rsidP="00D406F4">
      <w:pPr>
        <w:spacing w:after="0" w:line="240" w:lineRule="auto"/>
        <w:rPr>
          <w:rFonts w:ascii="Courier New" w:hAnsi="Courier New" w:cs="Courier New"/>
        </w:rPr>
      </w:pPr>
      <w:r w:rsidRPr="00D406F4">
        <w:rPr>
          <w:rFonts w:ascii="Courier New" w:hAnsi="Courier New" w:cs="Courier New"/>
        </w:rPr>
        <w:t>});</w:t>
      </w:r>
    </w:p>
    <w:p w:rsidR="00C17184" w:rsidRPr="00EA7236" w:rsidRDefault="00EA7236" w:rsidP="00C17184">
      <w:pPr>
        <w:rPr>
          <w:lang w:val="ru-RU"/>
        </w:rPr>
      </w:pPr>
      <w:r w:rsidRPr="00EA7236">
        <w:rPr>
          <w:lang w:val="ru-RU"/>
        </w:rPr>
        <w:t xml:space="preserve">Вышеупомянутый фрагмент кода использует пакет </w:t>
      </w:r>
      <w:r w:rsidRPr="00EA7236">
        <w:t>Node</w:t>
      </w:r>
      <w:r w:rsidRPr="00EA7236">
        <w:rPr>
          <w:lang w:val="ru-RU"/>
        </w:rPr>
        <w:t>.</w:t>
      </w:r>
      <w:proofErr w:type="spellStart"/>
      <w:r w:rsidRPr="00EA7236">
        <w:t>js</w:t>
      </w:r>
      <w:proofErr w:type="spellEnd"/>
      <w:r w:rsidRPr="00EA7236">
        <w:rPr>
          <w:lang w:val="ru-RU"/>
        </w:rPr>
        <w:t xml:space="preserve"> </w:t>
      </w:r>
      <w:r w:rsidRPr="00EA7236">
        <w:rPr>
          <w:b/>
        </w:rPr>
        <w:t>fs</w:t>
      </w:r>
      <w:r w:rsidRPr="00EA7236">
        <w:rPr>
          <w:lang w:val="ru-RU"/>
        </w:rPr>
        <w:t xml:space="preserve">, поэтому вам нужно будет </w:t>
      </w:r>
      <w:r>
        <w:rPr>
          <w:lang w:val="ru-RU"/>
        </w:rPr>
        <w:t>добавить зависимость на</w:t>
      </w:r>
      <w:r w:rsidRPr="00EA7236">
        <w:rPr>
          <w:lang w:val="ru-RU"/>
        </w:rPr>
        <w:t xml:space="preserve"> </w:t>
      </w:r>
      <w:r>
        <w:rPr>
          <w:lang w:val="ru-RU"/>
        </w:rPr>
        <w:t>н</w:t>
      </w:r>
      <w:r w:rsidRPr="00EA7236">
        <w:rPr>
          <w:lang w:val="ru-RU"/>
        </w:rPr>
        <w:t xml:space="preserve">его в свой </w:t>
      </w:r>
      <w:proofErr w:type="spellStart"/>
      <w:r w:rsidRPr="00EA7236">
        <w:t>webServer</w:t>
      </w:r>
      <w:proofErr w:type="spellEnd"/>
      <w:r w:rsidRPr="00EA7236">
        <w:rPr>
          <w:lang w:val="ru-RU"/>
        </w:rPr>
        <w:t>.</w:t>
      </w:r>
      <w:proofErr w:type="spellStart"/>
      <w:r w:rsidRPr="00EA7236">
        <w:t>js</w:t>
      </w:r>
      <w:proofErr w:type="spellEnd"/>
      <w:r w:rsidRPr="00EA7236">
        <w:rPr>
          <w:lang w:val="ru-RU"/>
        </w:rPr>
        <w:t xml:space="preserve"> с помощью:</w:t>
      </w:r>
    </w:p>
    <w:p w:rsidR="0096072C" w:rsidRPr="0096072C" w:rsidRDefault="00C17184" w:rsidP="00C17184">
      <w:pPr>
        <w:rPr>
          <w:lang w:val="ru-RU"/>
        </w:rPr>
      </w:pPr>
      <w:r w:rsidRPr="00C17184">
        <w:rPr>
          <w:lang w:val="ru-RU"/>
        </w:rPr>
        <w:t>var fs = require("fs");</w:t>
      </w:r>
    </w:p>
    <w:p w:rsidR="00D00B29" w:rsidRPr="0096072C" w:rsidRDefault="00D00B29">
      <w:pPr>
        <w:spacing w:line="276" w:lineRule="auto"/>
        <w:rPr>
          <w:lang w:val="ru-RU"/>
        </w:rPr>
      </w:pPr>
      <w:bookmarkStart w:id="1" w:name="_GoBack"/>
      <w:bookmarkEnd w:id="1"/>
    </w:p>
    <w:sectPr w:rsidR="00D00B29" w:rsidRPr="0096072C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980" w:rsidRDefault="00A83980">
      <w:pPr>
        <w:spacing w:after="0" w:line="240" w:lineRule="auto"/>
      </w:pPr>
      <w:r>
        <w:separator/>
      </w:r>
    </w:p>
  </w:endnote>
  <w:endnote w:type="continuationSeparator" w:id="0">
    <w:p w:rsidR="00A83980" w:rsidRDefault="00A8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29" w:rsidRDefault="00BE0E42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9D0FE4F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CE7AC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8A2A547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00B29" w:rsidRDefault="00D00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980" w:rsidRDefault="00A83980">
      <w:pPr>
        <w:spacing w:after="0" w:line="240" w:lineRule="auto"/>
      </w:pPr>
      <w:r>
        <w:separator/>
      </w:r>
    </w:p>
  </w:footnote>
  <w:footnote w:type="continuationSeparator" w:id="0">
    <w:p w:rsidR="00A83980" w:rsidRDefault="00A83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B29" w:rsidRDefault="00BE0E42">
    <w:pPr>
      <w:pStyle w:val="Head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EBF7112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A6D977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76082C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00B29" w:rsidRDefault="00D00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268D"/>
    <w:multiLevelType w:val="hybridMultilevel"/>
    <w:tmpl w:val="31F86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48E6792"/>
    <w:multiLevelType w:val="multilevel"/>
    <w:tmpl w:val="563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22619"/>
    <w:multiLevelType w:val="multilevel"/>
    <w:tmpl w:val="6AD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73DDF"/>
    <w:multiLevelType w:val="multilevel"/>
    <w:tmpl w:val="8B80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0F1E87"/>
    <w:multiLevelType w:val="hybridMultilevel"/>
    <w:tmpl w:val="A96282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4A1B53"/>
    <w:multiLevelType w:val="multilevel"/>
    <w:tmpl w:val="C9D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738D9"/>
    <w:multiLevelType w:val="hybridMultilevel"/>
    <w:tmpl w:val="43688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6212"/>
    <w:multiLevelType w:val="multilevel"/>
    <w:tmpl w:val="2D44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25324"/>
    <w:multiLevelType w:val="hybridMultilevel"/>
    <w:tmpl w:val="A1CC9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74D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B144E"/>
    <w:multiLevelType w:val="multilevel"/>
    <w:tmpl w:val="37A0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AD0"/>
    <w:rsid w:val="00062C5E"/>
    <w:rsid w:val="0007651C"/>
    <w:rsid w:val="001F1E85"/>
    <w:rsid w:val="002519C8"/>
    <w:rsid w:val="00296AC4"/>
    <w:rsid w:val="002C45B3"/>
    <w:rsid w:val="003473CC"/>
    <w:rsid w:val="0047307A"/>
    <w:rsid w:val="00524D51"/>
    <w:rsid w:val="0054647D"/>
    <w:rsid w:val="00547934"/>
    <w:rsid w:val="00562C89"/>
    <w:rsid w:val="005A5B6D"/>
    <w:rsid w:val="006044D6"/>
    <w:rsid w:val="006747F5"/>
    <w:rsid w:val="006C1AB5"/>
    <w:rsid w:val="006F58AA"/>
    <w:rsid w:val="00732C7D"/>
    <w:rsid w:val="007409B2"/>
    <w:rsid w:val="007701E2"/>
    <w:rsid w:val="007D5BF5"/>
    <w:rsid w:val="007E0C09"/>
    <w:rsid w:val="008A0275"/>
    <w:rsid w:val="008F1AD0"/>
    <w:rsid w:val="0096072C"/>
    <w:rsid w:val="009C7742"/>
    <w:rsid w:val="009D7438"/>
    <w:rsid w:val="00A63B19"/>
    <w:rsid w:val="00A83980"/>
    <w:rsid w:val="00AC003A"/>
    <w:rsid w:val="00AE15A5"/>
    <w:rsid w:val="00AE62D3"/>
    <w:rsid w:val="00B14722"/>
    <w:rsid w:val="00B81E69"/>
    <w:rsid w:val="00BA0932"/>
    <w:rsid w:val="00BE0E42"/>
    <w:rsid w:val="00BF6DAF"/>
    <w:rsid w:val="00C17184"/>
    <w:rsid w:val="00D00B29"/>
    <w:rsid w:val="00D20059"/>
    <w:rsid w:val="00D406F4"/>
    <w:rsid w:val="00DF294C"/>
    <w:rsid w:val="00E2785D"/>
    <w:rsid w:val="00E55B79"/>
    <w:rsid w:val="00E944BB"/>
    <w:rsid w:val="00EA7236"/>
    <w:rsid w:val="00EC5D8F"/>
    <w:rsid w:val="00EE256B"/>
    <w:rsid w:val="00EE3D7D"/>
    <w:rsid w:val="00EF5841"/>
    <w:rsid w:val="00F1464B"/>
    <w:rsid w:val="00F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ED5B1"/>
  <w15:docId w15:val="{591FA429-D5BE-439B-B340-A96AFB0B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8F1AD0"/>
    <w:rPr>
      <w:color w:val="CC990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F1AD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146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73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747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4FBBE0D7247A6A1F0BC9A775F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E03-F786-4AAB-8D35-78E04040B8C8}"/>
      </w:docPartPr>
      <w:docPartBody>
        <w:p w:rsidR="00AF2214" w:rsidRDefault="00F82ED7">
          <w:pPr>
            <w:pStyle w:val="8674FBBE0D7247A6A1F0BC9A775F2AF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73C99F0912848C385A532F004EF4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4911-01E2-46D8-960D-38C3BC9B3683}"/>
      </w:docPartPr>
      <w:docPartBody>
        <w:p w:rsidR="00AF2214" w:rsidRDefault="00F82ED7">
          <w:pPr>
            <w:pStyle w:val="773C99F0912848C385A532F004EF4A4B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14"/>
    <w:rsid w:val="004752F4"/>
    <w:rsid w:val="008C04C0"/>
    <w:rsid w:val="00932DB7"/>
    <w:rsid w:val="00AF2214"/>
    <w:rsid w:val="00B124D4"/>
    <w:rsid w:val="00C1072F"/>
    <w:rsid w:val="00D13695"/>
    <w:rsid w:val="00F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674FBBE0D7247A6A1F0BC9A775F2AFC">
    <w:name w:val="8674FBBE0D7247A6A1F0BC9A775F2AFC"/>
  </w:style>
  <w:style w:type="paragraph" w:customStyle="1" w:styleId="773C99F0912848C385A532F004EF4A4B">
    <w:name w:val="773C99F0912848C385A532F004EF4A4B"/>
  </w:style>
  <w:style w:type="paragraph" w:customStyle="1" w:styleId="FF7B08F082EF4B9D81AA0A9FDF339E87">
    <w:name w:val="FF7B08F082EF4B9D81AA0A9FDF339E87"/>
  </w:style>
  <w:style w:type="paragraph" w:customStyle="1" w:styleId="911C7C9594BB40D9998F7E62D3ACE64D">
    <w:name w:val="911C7C9594BB40D9998F7E62D3ACE64D"/>
  </w:style>
  <w:style w:type="paragraph" w:customStyle="1" w:styleId="1C06174FB60C4033AC241BC1F1C6D999">
    <w:name w:val="1C06174FB60C4033AC241BC1F1C6D999"/>
  </w:style>
  <w:style w:type="paragraph" w:customStyle="1" w:styleId="F09D91E3DA0D41328F60FD9F42D2C82C">
    <w:name w:val="F09D91E3DA0D41328F60FD9F42D2C82C"/>
  </w:style>
  <w:style w:type="paragraph" w:customStyle="1" w:styleId="E10703B2ED44476F9A26C441784BF272">
    <w:name w:val="E10703B2ED44476F9A26C441784BF272"/>
  </w:style>
  <w:style w:type="paragraph" w:customStyle="1" w:styleId="73C1D9E03807457FA0C794CB68DDA03C">
    <w:name w:val="73C1D9E03807457FA0C794CB68DDA03C"/>
  </w:style>
  <w:style w:type="paragraph" w:customStyle="1" w:styleId="82B7EB304F094BBCB71D5BA0D881080B">
    <w:name w:val="82B7EB304F094BBCB71D5BA0D881080B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02B7280EA1CF41D296386EF369BFF098">
    <w:name w:val="02B7280EA1CF41D296386EF369BFF098"/>
  </w:style>
  <w:style w:type="paragraph" w:customStyle="1" w:styleId="4EE6508A661D4D1EB620002E4DF012F9">
    <w:name w:val="4EE6508A661D4D1EB620002E4DF012F9"/>
  </w:style>
  <w:style w:type="paragraph" w:customStyle="1" w:styleId="1F166CD6670E43A792C7D34773D2DE78">
    <w:name w:val="1F166CD6670E43A792C7D34773D2DE78"/>
  </w:style>
  <w:style w:type="paragraph" w:customStyle="1" w:styleId="ADDE64D98D73441C93E5CDAECBD7E072">
    <w:name w:val="ADDE64D98D73441C93E5CDAECBD7E072"/>
  </w:style>
  <w:style w:type="paragraph" w:customStyle="1" w:styleId="019B40C436454AFDB1BC28682BAE4BD2">
    <w:name w:val="019B40C436454AFDB1BC28682BAE4BD2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3851F2496B844AEA2B2E48A8D87BE19">
    <w:name w:val="23851F2496B844AEA2B2E48A8D87BE19"/>
  </w:style>
  <w:style w:type="paragraph" w:customStyle="1" w:styleId="6ED3E2DFCED24C03B82D14F43BCBA125">
    <w:name w:val="6ED3E2DFCED24C03B82D14F43BCBA125"/>
  </w:style>
  <w:style w:type="paragraph" w:customStyle="1" w:styleId="D8BB4E1726DA4E008670E49A6F5B6571">
    <w:name w:val="D8BB4E1726DA4E008670E49A6F5B6571"/>
  </w:style>
  <w:style w:type="paragraph" w:customStyle="1" w:styleId="A8BE3C2FA7C74E13B57333E68A341D8E">
    <w:name w:val="A8BE3C2FA7C74E13B57333E68A341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C1E5FD9-A054-4776-98E6-322A8EFE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350</TotalTime>
  <Pages>8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сессия и ввод данных</dc:creator>
  <cp:lastModifiedBy>Denisov Kirill</cp:lastModifiedBy>
  <cp:revision>15</cp:revision>
  <dcterms:created xsi:type="dcterms:W3CDTF">2017-09-18T05:02:00Z</dcterms:created>
  <dcterms:modified xsi:type="dcterms:W3CDTF">2018-11-12T05:56:00Z</dcterms:modified>
</cp:coreProperties>
</file>